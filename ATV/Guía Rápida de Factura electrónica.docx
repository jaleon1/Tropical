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6A5" w:rsidRPr="00445CA8" w:rsidRDefault="005E6BBE" w:rsidP="00AB4981">
      <w:pPr>
        <w:pStyle w:val="Title"/>
        <w:rPr>
          <w:lang w:val="es-CR"/>
        </w:rPr>
      </w:pPr>
      <w:r w:rsidRPr="00445CA8">
        <w:rPr>
          <w:lang w:val="es-CR"/>
        </w:rPr>
        <w:t>Factura electrónica</w:t>
      </w:r>
    </w:p>
    <w:p w:rsidR="00EF36A5" w:rsidRPr="00445CA8" w:rsidRDefault="005E6BBE" w:rsidP="005E6BBE">
      <w:pPr>
        <w:pStyle w:val="Title"/>
        <w:rPr>
          <w:lang w:val="es-CR"/>
        </w:rPr>
      </w:pPr>
      <w:r w:rsidRPr="00445CA8">
        <w:rPr>
          <w:b w:val="0"/>
          <w:lang w:val="es-CR"/>
        </w:rPr>
        <w:t>en Minutos</w:t>
      </w:r>
    </w:p>
    <w:p w:rsidR="00CA6B4F" w:rsidRPr="00445CA8" w:rsidRDefault="005E6BBE" w:rsidP="00AB4981">
      <w:pPr>
        <w:pStyle w:val="Heading1"/>
        <w:rPr>
          <w:lang w:val="es-CR"/>
        </w:rPr>
      </w:pPr>
      <w:r w:rsidRPr="00445CA8">
        <w:rPr>
          <w:lang w:val="es-CR"/>
        </w:rPr>
        <w:t xml:space="preserve">Por </w:t>
      </w:r>
      <w:proofErr w:type="spellStart"/>
      <w:r w:rsidRPr="00445CA8">
        <w:rPr>
          <w:lang w:val="es-CR"/>
        </w:rPr>
        <w:t>StoryLabs</w:t>
      </w:r>
      <w:proofErr w:type="spellEnd"/>
      <w:r w:rsidR="005C4EDF">
        <w:rPr>
          <w:lang w:val="es-CR"/>
        </w:rPr>
        <w:t xml:space="preserve"> Costa Rica</w:t>
      </w:r>
      <w:r w:rsidRPr="00445CA8">
        <w:rPr>
          <w:lang w:val="es-CR"/>
        </w:rPr>
        <w:t>.</w:t>
      </w:r>
    </w:p>
    <w:p w:rsidR="00CA6B4F" w:rsidRDefault="00CA6B4F" w:rsidP="00CA6B4F">
      <w:pPr>
        <w:rPr>
          <w:color w:val="000000" w:themeColor="text1"/>
          <w:lang w:val="es-CR"/>
        </w:rPr>
      </w:pPr>
    </w:p>
    <w:p w:rsidR="00C23B60" w:rsidRPr="00445CA8" w:rsidRDefault="00C23B60" w:rsidP="00CA6B4F">
      <w:pPr>
        <w:rPr>
          <w:color w:val="000000" w:themeColor="text1"/>
          <w:lang w:val="es-CR"/>
        </w:rPr>
      </w:pPr>
      <w:r>
        <w:rPr>
          <w:color w:val="000000" w:themeColor="text1"/>
          <w:lang w:val="es-CR"/>
        </w:rPr>
        <w:t>En caso de cualquier duda comuníquese con su asesor de Servicio.</w:t>
      </w:r>
    </w:p>
    <w:p w:rsidR="00CA6B4F" w:rsidRPr="00445CA8" w:rsidRDefault="005E6BBE" w:rsidP="00AB4981">
      <w:pPr>
        <w:pStyle w:val="Heading1"/>
        <w:rPr>
          <w:lang w:val="es-CR"/>
        </w:rPr>
      </w:pPr>
      <w:r w:rsidRPr="00445CA8">
        <w:rPr>
          <w:lang w:val="es-CR"/>
        </w:rPr>
        <w:t>Ingresar su usuario y contraseña de ATV.</w:t>
      </w:r>
    </w:p>
    <w:p w:rsidR="00CA6B4F" w:rsidRPr="00445CA8" w:rsidRDefault="005E6BBE" w:rsidP="00CA6B4F">
      <w:pPr>
        <w:rPr>
          <w:color w:val="000000" w:themeColor="text1"/>
          <w:lang w:val="es-CR"/>
        </w:rPr>
      </w:pPr>
      <w:r w:rsidRPr="00445CA8">
        <w:rPr>
          <w:color w:val="000000" w:themeColor="text1"/>
          <w:lang w:val="es-CR"/>
        </w:rPr>
        <w:t>Ingrese a su Cuenta de la página del Ministerio de Hacienda</w:t>
      </w:r>
      <w:r w:rsidR="002F299D">
        <w:rPr>
          <w:color w:val="000000" w:themeColor="text1"/>
          <w:lang w:val="es-CR"/>
        </w:rPr>
        <w:t xml:space="preserve"> (ATV)</w:t>
      </w:r>
      <w:r w:rsidRPr="00445CA8">
        <w:rPr>
          <w:color w:val="000000" w:themeColor="text1"/>
          <w:lang w:val="es-CR"/>
        </w:rPr>
        <w:t xml:space="preserve">. Si </w:t>
      </w:r>
      <w:r w:rsidR="00445CA8" w:rsidRPr="00445CA8">
        <w:rPr>
          <w:color w:val="000000" w:themeColor="text1"/>
          <w:lang w:val="es-CR"/>
        </w:rPr>
        <w:t>aún</w:t>
      </w:r>
      <w:r w:rsidRPr="00445CA8">
        <w:rPr>
          <w:color w:val="000000" w:themeColor="text1"/>
          <w:lang w:val="es-CR"/>
        </w:rPr>
        <w:t xml:space="preserve"> no lo tiene comuníquese con un asesor.</w:t>
      </w:r>
    </w:p>
    <w:p w:rsidR="005E6BBE" w:rsidRPr="00445CA8" w:rsidRDefault="005E6BBE" w:rsidP="00CA6B4F">
      <w:pPr>
        <w:rPr>
          <w:color w:val="000000" w:themeColor="text1"/>
          <w:lang w:val="es-CR"/>
        </w:rPr>
      </w:pPr>
    </w:p>
    <w:p w:rsidR="005E6BBE" w:rsidRPr="00445CA8" w:rsidRDefault="005E6BBE" w:rsidP="000315D0">
      <w:pPr>
        <w:jc w:val="center"/>
        <w:rPr>
          <w:color w:val="000000" w:themeColor="text1"/>
          <w:lang w:val="es-CR"/>
        </w:rPr>
      </w:pPr>
      <w:r w:rsidRPr="00445CA8">
        <w:rPr>
          <w:noProof/>
          <w:lang w:val="es-CR" w:eastAsia="es-CR"/>
        </w:rPr>
        <w:drawing>
          <wp:inline distT="0" distB="0" distL="0" distR="0" wp14:anchorId="663F1BA2" wp14:editId="1E13F95C">
            <wp:extent cx="5591175" cy="3752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BBE" w:rsidRPr="00445CA8" w:rsidRDefault="005E6BBE" w:rsidP="00CA6B4F">
      <w:pPr>
        <w:rPr>
          <w:color w:val="000000" w:themeColor="text1"/>
          <w:lang w:val="es-CR"/>
        </w:rPr>
      </w:pPr>
    </w:p>
    <w:p w:rsidR="005E6BBE" w:rsidRPr="00445CA8" w:rsidRDefault="005E6BBE" w:rsidP="00CA6B4F">
      <w:pPr>
        <w:rPr>
          <w:color w:val="000000" w:themeColor="text1"/>
          <w:lang w:val="es-CR"/>
        </w:rPr>
      </w:pPr>
    </w:p>
    <w:p w:rsidR="005E6BBE" w:rsidRPr="00445CA8" w:rsidRDefault="005E6BBE" w:rsidP="00CA6B4F">
      <w:pPr>
        <w:rPr>
          <w:color w:val="000000" w:themeColor="text1"/>
          <w:lang w:val="es-CR"/>
        </w:rPr>
      </w:pPr>
    </w:p>
    <w:p w:rsidR="005E6BBE" w:rsidRPr="00445CA8" w:rsidRDefault="005E6BBE" w:rsidP="00CA6B4F">
      <w:pPr>
        <w:rPr>
          <w:color w:val="000000" w:themeColor="text1"/>
          <w:lang w:val="es-CR"/>
        </w:rPr>
      </w:pPr>
    </w:p>
    <w:p w:rsidR="005E6BBE" w:rsidRPr="00445CA8" w:rsidRDefault="005E6BBE" w:rsidP="00CA6B4F">
      <w:pPr>
        <w:rPr>
          <w:color w:val="000000" w:themeColor="text1"/>
          <w:lang w:val="es-CR"/>
        </w:rPr>
      </w:pPr>
    </w:p>
    <w:p w:rsidR="005E6BBE" w:rsidRPr="00445CA8" w:rsidRDefault="005E6BBE" w:rsidP="00CA6B4F">
      <w:pPr>
        <w:rPr>
          <w:color w:val="000000" w:themeColor="text1"/>
          <w:lang w:val="es-CR"/>
        </w:rPr>
      </w:pPr>
    </w:p>
    <w:p w:rsidR="005E6BBE" w:rsidRPr="00445CA8" w:rsidRDefault="005E6BBE" w:rsidP="00CA6B4F">
      <w:pPr>
        <w:rPr>
          <w:color w:val="000000" w:themeColor="text1"/>
          <w:lang w:val="es-CR"/>
        </w:rPr>
      </w:pPr>
    </w:p>
    <w:p w:rsidR="005E6BBE" w:rsidRPr="00445CA8" w:rsidRDefault="005E6BBE" w:rsidP="00CA6B4F">
      <w:pPr>
        <w:rPr>
          <w:color w:val="000000" w:themeColor="text1"/>
          <w:lang w:val="es-CR"/>
        </w:rPr>
      </w:pPr>
    </w:p>
    <w:p w:rsidR="005E6BBE" w:rsidRPr="00445CA8" w:rsidRDefault="005E6BBE" w:rsidP="00CA6B4F">
      <w:pPr>
        <w:rPr>
          <w:color w:val="000000" w:themeColor="text1"/>
          <w:lang w:val="es-CR"/>
        </w:rPr>
      </w:pPr>
    </w:p>
    <w:p w:rsidR="00CA6B4F" w:rsidRPr="00445CA8" w:rsidRDefault="005E6BBE" w:rsidP="00AB4981">
      <w:pPr>
        <w:pStyle w:val="Heading1"/>
        <w:rPr>
          <w:lang w:val="es-CR"/>
        </w:rPr>
      </w:pPr>
      <w:r w:rsidRPr="00445CA8">
        <w:rPr>
          <w:lang w:val="es-CR"/>
        </w:rPr>
        <w:t>Ingrese los va</w:t>
      </w:r>
      <w:r w:rsidR="000315D0" w:rsidRPr="00445CA8">
        <w:rPr>
          <w:lang w:val="es-CR"/>
        </w:rPr>
        <w:t>lores de su tarjeta inteligente.</w:t>
      </w:r>
    </w:p>
    <w:p w:rsidR="00CA6B4F" w:rsidRPr="00445CA8" w:rsidRDefault="000315D0" w:rsidP="00CA6B4F">
      <w:pPr>
        <w:rPr>
          <w:color w:val="000000" w:themeColor="text1"/>
          <w:lang w:val="es-CR"/>
        </w:rPr>
      </w:pPr>
      <w:r w:rsidRPr="00445CA8">
        <w:rPr>
          <w:color w:val="000000" w:themeColor="text1"/>
          <w:lang w:val="es-CR"/>
        </w:rPr>
        <w:t xml:space="preserve">El Sistema del Ministerio de Hacienda le ha provisto de una tarjeta para </w:t>
      </w:r>
      <w:r w:rsidR="009572FA" w:rsidRPr="00445CA8">
        <w:rPr>
          <w:color w:val="000000" w:themeColor="text1"/>
          <w:lang w:val="es-CR"/>
        </w:rPr>
        <w:t>acceder</w:t>
      </w:r>
      <w:r w:rsidRPr="00445CA8">
        <w:rPr>
          <w:color w:val="000000" w:themeColor="text1"/>
          <w:lang w:val="es-CR"/>
        </w:rPr>
        <w:t xml:space="preserve"> a su página web.</w:t>
      </w:r>
    </w:p>
    <w:p w:rsidR="000315D0" w:rsidRPr="00445CA8" w:rsidRDefault="000315D0" w:rsidP="00CA6B4F">
      <w:pPr>
        <w:rPr>
          <w:color w:val="000000" w:themeColor="text1"/>
          <w:lang w:val="es-CR"/>
        </w:rPr>
      </w:pPr>
    </w:p>
    <w:p w:rsidR="000315D0" w:rsidRPr="00445CA8" w:rsidRDefault="000315D0" w:rsidP="000315D0">
      <w:pPr>
        <w:jc w:val="center"/>
        <w:rPr>
          <w:color w:val="000000" w:themeColor="text1"/>
          <w:lang w:val="es-CR"/>
        </w:rPr>
      </w:pPr>
      <w:r w:rsidRPr="00445CA8">
        <w:rPr>
          <w:noProof/>
          <w:lang w:val="es-CR" w:eastAsia="es-CR"/>
        </w:rPr>
        <w:drawing>
          <wp:inline distT="0" distB="0" distL="0" distR="0" wp14:anchorId="168FFA84" wp14:editId="2C8A529A">
            <wp:extent cx="5181600" cy="20086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9933" cy="201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5D0" w:rsidRPr="00445CA8" w:rsidRDefault="000315D0" w:rsidP="00CA6B4F">
      <w:pPr>
        <w:rPr>
          <w:color w:val="000000" w:themeColor="text1"/>
          <w:lang w:val="es-CR"/>
        </w:rPr>
      </w:pPr>
    </w:p>
    <w:p w:rsidR="000315D0" w:rsidRPr="00445CA8" w:rsidRDefault="000315D0" w:rsidP="00CA6B4F">
      <w:pPr>
        <w:rPr>
          <w:color w:val="000000" w:themeColor="text1"/>
          <w:lang w:val="es-CR"/>
        </w:rPr>
      </w:pPr>
    </w:p>
    <w:p w:rsidR="00CA6B4F" w:rsidRPr="00445CA8" w:rsidRDefault="009572FA" w:rsidP="00AB4981">
      <w:pPr>
        <w:pStyle w:val="Heading1"/>
        <w:rPr>
          <w:lang w:val="es-CR"/>
        </w:rPr>
      </w:pPr>
      <w:r w:rsidRPr="00445CA8">
        <w:rPr>
          <w:lang w:val="es-CR"/>
        </w:rPr>
        <w:t>Generar la llave criptográfica y los datos de conexión.</w:t>
      </w:r>
    </w:p>
    <w:p w:rsidR="00CA6B4F" w:rsidRPr="00445CA8" w:rsidRDefault="00CA6B4F" w:rsidP="00AB4981">
      <w:pPr>
        <w:rPr>
          <w:lang w:val="es-CR"/>
        </w:rPr>
      </w:pPr>
      <w:r w:rsidRPr="00445CA8">
        <w:rPr>
          <w:lang w:val="es-CR"/>
        </w:rPr>
        <w:t xml:space="preserve"> </w:t>
      </w:r>
      <w:r w:rsidR="009572FA" w:rsidRPr="00445CA8">
        <w:rPr>
          <w:lang w:val="es-CR"/>
        </w:rPr>
        <w:t>Siga los pasos del video para obtener los siguientes datos:</w:t>
      </w:r>
    </w:p>
    <w:p w:rsidR="009572FA" w:rsidRPr="00445CA8" w:rsidRDefault="009572FA" w:rsidP="009572FA">
      <w:pPr>
        <w:pStyle w:val="ListParagraph"/>
        <w:numPr>
          <w:ilvl w:val="0"/>
          <w:numId w:val="4"/>
        </w:numPr>
        <w:rPr>
          <w:lang w:val="es-CR"/>
        </w:rPr>
      </w:pPr>
      <w:r w:rsidRPr="00445CA8">
        <w:rPr>
          <w:lang w:val="es-CR"/>
        </w:rPr>
        <w:t>Usuario</w:t>
      </w:r>
    </w:p>
    <w:p w:rsidR="009572FA" w:rsidRPr="00445CA8" w:rsidRDefault="009572FA" w:rsidP="009572FA">
      <w:pPr>
        <w:pStyle w:val="ListParagraph"/>
        <w:numPr>
          <w:ilvl w:val="0"/>
          <w:numId w:val="4"/>
        </w:numPr>
        <w:rPr>
          <w:lang w:val="es-CR"/>
        </w:rPr>
      </w:pPr>
      <w:r w:rsidRPr="00445CA8">
        <w:rPr>
          <w:lang w:val="es-CR"/>
        </w:rPr>
        <w:t>Contraseña</w:t>
      </w:r>
    </w:p>
    <w:p w:rsidR="009572FA" w:rsidRPr="00445CA8" w:rsidRDefault="009572FA" w:rsidP="009572FA">
      <w:pPr>
        <w:pStyle w:val="ListParagraph"/>
        <w:numPr>
          <w:ilvl w:val="0"/>
          <w:numId w:val="4"/>
        </w:numPr>
        <w:rPr>
          <w:lang w:val="es-CR"/>
        </w:rPr>
      </w:pPr>
      <w:r w:rsidRPr="00445CA8">
        <w:rPr>
          <w:lang w:val="es-CR"/>
        </w:rPr>
        <w:t>PIN de 4 dígitos.</w:t>
      </w:r>
    </w:p>
    <w:p w:rsidR="00DF3CE3" w:rsidRDefault="009572FA" w:rsidP="009572FA">
      <w:pPr>
        <w:pStyle w:val="ListParagraph"/>
        <w:numPr>
          <w:ilvl w:val="0"/>
          <w:numId w:val="4"/>
        </w:numPr>
        <w:rPr>
          <w:lang w:val="es-CR"/>
        </w:rPr>
      </w:pPr>
      <w:r w:rsidRPr="00445CA8">
        <w:rPr>
          <w:lang w:val="es-CR"/>
        </w:rPr>
        <w:t>Llave criptográfica. Esta llave debe descargarse en su computadora.</w:t>
      </w:r>
    </w:p>
    <w:p w:rsidR="00DF3CE3" w:rsidRDefault="00DF3CE3" w:rsidP="00DF3CE3">
      <w:pPr>
        <w:rPr>
          <w:lang w:val="es-CR"/>
        </w:rPr>
      </w:pPr>
      <w:r>
        <w:rPr>
          <w:lang w:val="es-CR"/>
        </w:rPr>
        <w:br w:type="page"/>
      </w:r>
    </w:p>
    <w:p w:rsidR="009572FA" w:rsidRDefault="009572FA" w:rsidP="00DF3CE3">
      <w:pPr>
        <w:rPr>
          <w:lang w:val="es-CR"/>
        </w:rPr>
      </w:pPr>
    </w:p>
    <w:p w:rsidR="00DF3CE3" w:rsidRDefault="00DF3CE3" w:rsidP="00DF3CE3">
      <w:pPr>
        <w:rPr>
          <w:lang w:val="es-CR"/>
        </w:rPr>
      </w:pPr>
    </w:p>
    <w:p w:rsidR="00DF3CE3" w:rsidRDefault="00DF3CE3" w:rsidP="00DF3CE3">
      <w:pPr>
        <w:rPr>
          <w:lang w:val="es-CR"/>
        </w:rPr>
      </w:pPr>
    </w:p>
    <w:p w:rsidR="00DF3CE3" w:rsidRDefault="00DF3CE3" w:rsidP="00DF3CE3">
      <w:pPr>
        <w:rPr>
          <w:lang w:val="es-CR"/>
        </w:rPr>
      </w:pPr>
    </w:p>
    <w:p w:rsidR="00DF3CE3" w:rsidRDefault="00DF3CE3" w:rsidP="00DF3CE3">
      <w:pPr>
        <w:rPr>
          <w:lang w:val="es-CR"/>
        </w:rPr>
      </w:pPr>
      <w:r>
        <w:rPr>
          <w:lang w:val="es-CR"/>
        </w:rPr>
        <w:t>Primero dar clic en las opciones:</w:t>
      </w:r>
    </w:p>
    <w:p w:rsidR="00DF3CE3" w:rsidRDefault="00DF3CE3" w:rsidP="00DF3CE3">
      <w:pPr>
        <w:rPr>
          <w:b/>
          <w:lang w:val="es-CR"/>
        </w:rPr>
      </w:pPr>
      <w:r>
        <w:rPr>
          <w:b/>
          <w:lang w:val="es-CR"/>
        </w:rPr>
        <w:t>COMPROBATES ELECTRÓNICOS - GENERAR LLAVE CRIPTOGRAFICA DE PRODUCCION</w:t>
      </w:r>
    </w:p>
    <w:p w:rsidR="00DF3CE3" w:rsidRDefault="00DF3CE3" w:rsidP="00DF3CE3">
      <w:pPr>
        <w:rPr>
          <w:b/>
          <w:lang w:val="es-CR"/>
        </w:rPr>
      </w:pPr>
      <w:r>
        <w:rPr>
          <w:lang w:val="es-CR"/>
        </w:rPr>
        <w:t xml:space="preserve">Luego digitar un PIN de 4 números y dar clic en el botón </w:t>
      </w:r>
      <w:r>
        <w:rPr>
          <w:b/>
          <w:lang w:val="es-CR"/>
        </w:rPr>
        <w:t>GENERAR.</w:t>
      </w:r>
    </w:p>
    <w:p w:rsidR="00DF3CE3" w:rsidRDefault="00F638DC" w:rsidP="00DF3CE3">
      <w:pPr>
        <w:rPr>
          <w:i/>
          <w:lang w:val="es-CR"/>
        </w:rPr>
      </w:pPr>
      <w:r>
        <w:rPr>
          <w:lang w:val="es-CR"/>
        </w:rPr>
        <w:t xml:space="preserve">Aparece un aviso </w:t>
      </w:r>
      <w:r w:rsidRPr="00F638DC">
        <w:rPr>
          <w:i/>
          <w:lang w:val="es-CR"/>
        </w:rPr>
        <w:t>“Estimado usuario favor dar clic a la opción de descargar, para obtener el certificado”</w:t>
      </w:r>
      <w:r>
        <w:rPr>
          <w:i/>
          <w:lang w:val="es-CR"/>
        </w:rPr>
        <w:t>.</w:t>
      </w:r>
    </w:p>
    <w:p w:rsidR="00DF3CE3" w:rsidRDefault="00F638DC" w:rsidP="00DF3CE3">
      <w:pPr>
        <w:rPr>
          <w:lang w:val="es-CR"/>
        </w:rPr>
      </w:pPr>
      <w:r>
        <w:rPr>
          <w:lang w:val="es-CR"/>
        </w:rPr>
        <w:t xml:space="preserve">Dar clic en </w:t>
      </w:r>
      <w:r w:rsidR="00DF3CE3">
        <w:rPr>
          <w:b/>
          <w:lang w:val="es-CR"/>
        </w:rPr>
        <w:t xml:space="preserve">ACEPTAR </w:t>
      </w:r>
      <w:r>
        <w:rPr>
          <w:lang w:val="es-CR"/>
        </w:rPr>
        <w:t xml:space="preserve">y luego clic al botón </w:t>
      </w:r>
      <w:r w:rsidR="00DF3CE3">
        <w:rPr>
          <w:b/>
          <w:lang w:val="es-CR"/>
        </w:rPr>
        <w:t>DESCARGAR</w:t>
      </w:r>
      <w:r>
        <w:rPr>
          <w:b/>
          <w:lang w:val="es-CR"/>
        </w:rPr>
        <w:t xml:space="preserve">. </w:t>
      </w:r>
      <w:r>
        <w:rPr>
          <w:lang w:val="es-CR"/>
        </w:rPr>
        <w:t xml:space="preserve">El certificado se descargará en su computadora. Debe guardarlo en un lugar seguro pues se trata de un archivo importante que no debe ser copiado ni entregado a </w:t>
      </w:r>
      <w:proofErr w:type="spellStart"/>
      <w:r>
        <w:rPr>
          <w:lang w:val="es-CR"/>
        </w:rPr>
        <w:t>mas</w:t>
      </w:r>
      <w:proofErr w:type="spellEnd"/>
      <w:r>
        <w:rPr>
          <w:lang w:val="es-CR"/>
        </w:rPr>
        <w:t xml:space="preserve"> personas.</w:t>
      </w:r>
    </w:p>
    <w:p w:rsidR="00F638DC" w:rsidRDefault="00F638DC" w:rsidP="00DF3CE3">
      <w:pPr>
        <w:rPr>
          <w:lang w:val="es-CR"/>
        </w:rPr>
      </w:pPr>
    </w:p>
    <w:p w:rsidR="00F638DC" w:rsidRPr="00F638DC" w:rsidRDefault="00F638DC" w:rsidP="00DF3CE3">
      <w:pPr>
        <w:rPr>
          <w:lang w:val="es-CR"/>
        </w:rPr>
      </w:pPr>
      <w:r>
        <w:rPr>
          <w:b/>
          <w:lang w:val="es-CR"/>
        </w:rPr>
        <w:t xml:space="preserve">NOTA: </w:t>
      </w:r>
      <w:r>
        <w:rPr>
          <w:lang w:val="es-CR"/>
        </w:rPr>
        <w:t xml:space="preserve">En </w:t>
      </w:r>
      <w:proofErr w:type="spellStart"/>
      <w:r>
        <w:rPr>
          <w:lang w:val="es-CR"/>
        </w:rPr>
        <w:t>StoryLabs</w:t>
      </w:r>
      <w:proofErr w:type="spellEnd"/>
      <w:r>
        <w:rPr>
          <w:lang w:val="es-CR"/>
        </w:rPr>
        <w:t xml:space="preserve"> nos preocupamos por su integridad, por ello le ofrecemos un alto nivel de seguridad informática y confidencialidad de sus datos.</w:t>
      </w:r>
    </w:p>
    <w:p w:rsidR="00F638DC" w:rsidRDefault="00F638DC" w:rsidP="00DF3CE3">
      <w:pPr>
        <w:rPr>
          <w:lang w:val="es-CR"/>
        </w:rPr>
      </w:pPr>
      <w:r>
        <w:rPr>
          <w:lang w:val="es-CR"/>
        </w:rPr>
        <w:t xml:space="preserve">Seguidamente dar clic en las opciones: </w:t>
      </w:r>
    </w:p>
    <w:p w:rsidR="00DF3CE3" w:rsidRDefault="00F638DC" w:rsidP="00DF3CE3">
      <w:pPr>
        <w:rPr>
          <w:b/>
          <w:lang w:val="es-CR"/>
        </w:rPr>
      </w:pPr>
      <w:r>
        <w:rPr>
          <w:b/>
          <w:lang w:val="es-CR"/>
        </w:rPr>
        <w:t xml:space="preserve">COMPROBATES ELECTRÓNICOS - </w:t>
      </w:r>
      <w:r w:rsidR="00DF3CE3">
        <w:rPr>
          <w:b/>
          <w:lang w:val="es-CR"/>
        </w:rPr>
        <w:t>GENERAR CONTRASEÑA EN PRODUCCIÓN</w:t>
      </w:r>
      <w:r>
        <w:rPr>
          <w:b/>
          <w:lang w:val="es-CR"/>
        </w:rPr>
        <w:t>.</w:t>
      </w:r>
    </w:p>
    <w:p w:rsidR="00DF3CE3" w:rsidRDefault="00F638DC" w:rsidP="00DF3CE3">
      <w:pPr>
        <w:rPr>
          <w:b/>
          <w:lang w:val="es-CR"/>
        </w:rPr>
      </w:pPr>
      <w:r>
        <w:rPr>
          <w:lang w:val="es-CR"/>
        </w:rPr>
        <w:t xml:space="preserve">Aparece un mensaje y debe dar clic en </w:t>
      </w:r>
      <w:r w:rsidR="00DF3CE3">
        <w:rPr>
          <w:b/>
          <w:lang w:val="es-CR"/>
        </w:rPr>
        <w:t>ACEPTAR</w:t>
      </w:r>
      <w:r>
        <w:rPr>
          <w:b/>
          <w:lang w:val="es-CR"/>
        </w:rPr>
        <w:t>.</w:t>
      </w:r>
      <w:r w:rsidR="006277A4">
        <w:rPr>
          <w:b/>
          <w:lang w:val="es-CR"/>
        </w:rPr>
        <w:t xml:space="preserve"> </w:t>
      </w:r>
      <w:r w:rsidR="006277A4">
        <w:rPr>
          <w:lang w:val="es-CR"/>
        </w:rPr>
        <w:t xml:space="preserve">El sistema de Hacienda tarda unos segundos procesando y luego dar clic de nuevo en </w:t>
      </w:r>
      <w:r w:rsidR="006277A4">
        <w:rPr>
          <w:b/>
          <w:lang w:val="es-CR"/>
        </w:rPr>
        <w:t>ACEPTAR.</w:t>
      </w:r>
    </w:p>
    <w:p w:rsidR="006277A4" w:rsidRDefault="006277A4" w:rsidP="00DF3CE3">
      <w:pPr>
        <w:rPr>
          <w:lang w:val="es-CR"/>
        </w:rPr>
      </w:pPr>
      <w:r>
        <w:rPr>
          <w:lang w:val="es-CR"/>
        </w:rPr>
        <w:t xml:space="preserve">En la siguiente pantalla aparecen sus datos de conexión con el Ministerio de Hacienda, </w:t>
      </w:r>
      <w:r>
        <w:rPr>
          <w:b/>
          <w:lang w:val="es-CR"/>
        </w:rPr>
        <w:t xml:space="preserve">COPIE </w:t>
      </w:r>
      <w:r>
        <w:rPr>
          <w:lang w:val="es-CR"/>
        </w:rPr>
        <w:t>los valores de:</w:t>
      </w:r>
    </w:p>
    <w:p w:rsidR="006277A4" w:rsidRDefault="006277A4" w:rsidP="00DF3CE3">
      <w:pPr>
        <w:rPr>
          <w:lang w:val="es-CR"/>
        </w:rPr>
      </w:pPr>
      <w:r>
        <w:rPr>
          <w:lang w:val="es-CR"/>
        </w:rPr>
        <w:t>“Su usuario de ingreso es:”</w:t>
      </w:r>
    </w:p>
    <w:p w:rsidR="006277A4" w:rsidRPr="006277A4" w:rsidRDefault="006277A4" w:rsidP="00DF3CE3">
      <w:pPr>
        <w:rPr>
          <w:lang w:val="es-CR"/>
        </w:rPr>
      </w:pPr>
      <w:r>
        <w:rPr>
          <w:lang w:val="es-CR"/>
        </w:rPr>
        <w:t>“Su contraseña de ingreso es:”</w:t>
      </w:r>
    </w:p>
    <w:p w:rsidR="006277A4" w:rsidRPr="006277A4" w:rsidRDefault="006277A4" w:rsidP="00DF3CE3">
      <w:pPr>
        <w:rPr>
          <w:lang w:val="es-CR"/>
        </w:rPr>
      </w:pPr>
    </w:p>
    <w:p w:rsidR="00DF3CE3" w:rsidRDefault="00DF3CE3" w:rsidP="00DF3CE3">
      <w:pPr>
        <w:rPr>
          <w:lang w:val="es-CR"/>
        </w:rPr>
      </w:pPr>
    </w:p>
    <w:p w:rsidR="00DF3CE3" w:rsidRDefault="00DF3CE3" w:rsidP="00DF3CE3">
      <w:pPr>
        <w:rPr>
          <w:lang w:val="es-CR"/>
        </w:rPr>
      </w:pPr>
    </w:p>
    <w:p w:rsidR="009572FA" w:rsidRPr="00445CA8" w:rsidRDefault="009572FA" w:rsidP="009572FA">
      <w:pPr>
        <w:rPr>
          <w:lang w:val="es-CR"/>
        </w:rPr>
      </w:pPr>
      <w:r w:rsidRPr="00445CA8">
        <w:rPr>
          <w:lang w:val="es-CR"/>
        </w:rPr>
        <w:br w:type="page"/>
      </w:r>
    </w:p>
    <w:p w:rsidR="009572FA" w:rsidRPr="00445CA8" w:rsidRDefault="009572FA" w:rsidP="009572FA">
      <w:pPr>
        <w:rPr>
          <w:lang w:val="es-CR"/>
        </w:rPr>
      </w:pPr>
    </w:p>
    <w:p w:rsidR="009572FA" w:rsidRDefault="009572FA" w:rsidP="009572FA">
      <w:pPr>
        <w:rPr>
          <w:lang w:val="es-CR"/>
        </w:rPr>
      </w:pPr>
    </w:p>
    <w:p w:rsidR="0050553E" w:rsidRPr="00445CA8" w:rsidRDefault="0050553E" w:rsidP="009572FA">
      <w:pPr>
        <w:rPr>
          <w:lang w:val="es-CR"/>
        </w:rPr>
      </w:pPr>
    </w:p>
    <w:p w:rsidR="00CA6B4F" w:rsidRPr="00445CA8" w:rsidRDefault="009572FA" w:rsidP="00AB4981">
      <w:pPr>
        <w:pStyle w:val="Heading1"/>
        <w:rPr>
          <w:lang w:val="es-CR"/>
        </w:rPr>
      </w:pPr>
      <w:r w:rsidRPr="00445CA8">
        <w:rPr>
          <w:lang w:val="es-CR"/>
        </w:rPr>
        <w:t>Ingresar a la página de factura electrónica.</w:t>
      </w:r>
    </w:p>
    <w:p w:rsidR="009572FA" w:rsidRPr="00445CA8" w:rsidRDefault="009572FA" w:rsidP="00AB4981">
      <w:pPr>
        <w:rPr>
          <w:lang w:val="es-CR"/>
        </w:rPr>
      </w:pPr>
      <w:r w:rsidRPr="00445CA8">
        <w:rPr>
          <w:lang w:val="es-CR"/>
        </w:rPr>
        <w:t>Con los datos anteriores anotados, ingresamos a:</w:t>
      </w:r>
    </w:p>
    <w:p w:rsidR="00D664F5" w:rsidRPr="00445CA8" w:rsidRDefault="00D664F5" w:rsidP="00AB4981">
      <w:pPr>
        <w:rPr>
          <w:lang w:val="es-CR"/>
        </w:rPr>
      </w:pPr>
    </w:p>
    <w:p w:rsidR="002F76C1" w:rsidRPr="00445CA8" w:rsidRDefault="002F76C1" w:rsidP="00AB4981">
      <w:pPr>
        <w:rPr>
          <w:lang w:val="es-CR"/>
        </w:rPr>
      </w:pPr>
    </w:p>
    <w:p w:rsidR="009572FA" w:rsidRPr="00445CA8" w:rsidRDefault="009572FA" w:rsidP="00AB4981">
      <w:pPr>
        <w:rPr>
          <w:b/>
          <w:lang w:val="es-CR"/>
        </w:rPr>
      </w:pPr>
      <w:r w:rsidRPr="00445CA8">
        <w:rPr>
          <w:lang w:val="es-CR"/>
        </w:rPr>
        <w:t xml:space="preserve"> </w:t>
      </w:r>
      <w:hyperlink r:id="rId13" w:history="1">
        <w:r w:rsidRPr="00445CA8">
          <w:rPr>
            <w:rStyle w:val="Hyperlink"/>
            <w:b/>
            <w:lang w:val="es-CR"/>
          </w:rPr>
          <w:t>Facturaelectronica.storylabscr.com</w:t>
        </w:r>
      </w:hyperlink>
      <w:r w:rsidRPr="00445CA8">
        <w:rPr>
          <w:b/>
          <w:lang w:val="es-CR"/>
        </w:rPr>
        <w:t xml:space="preserve"> </w:t>
      </w:r>
    </w:p>
    <w:p w:rsidR="007C456C" w:rsidRPr="00445CA8" w:rsidRDefault="007C456C" w:rsidP="00AB4981">
      <w:pPr>
        <w:rPr>
          <w:b/>
          <w:lang w:val="es-CR"/>
        </w:rPr>
      </w:pPr>
    </w:p>
    <w:p w:rsidR="007C456C" w:rsidRPr="00445CA8" w:rsidRDefault="007C456C" w:rsidP="00AB4981">
      <w:pPr>
        <w:rPr>
          <w:b/>
          <w:lang w:val="es-CR"/>
        </w:rPr>
      </w:pPr>
    </w:p>
    <w:p w:rsidR="00CA6B4F" w:rsidRPr="00445CA8" w:rsidRDefault="00D664F5" w:rsidP="00AB4981">
      <w:pPr>
        <w:pStyle w:val="Heading1"/>
        <w:rPr>
          <w:lang w:val="es-CR"/>
        </w:rPr>
      </w:pPr>
      <w:r w:rsidRPr="00445CA8">
        <w:rPr>
          <w:lang w:val="es-CR"/>
        </w:rPr>
        <w:t>Crear Cuenta.</w:t>
      </w:r>
    </w:p>
    <w:p w:rsidR="00D664F5" w:rsidRPr="00445CA8" w:rsidRDefault="00D664F5">
      <w:pPr>
        <w:rPr>
          <w:lang w:val="es-CR"/>
        </w:rPr>
      </w:pPr>
      <w:r w:rsidRPr="00445CA8">
        <w:rPr>
          <w:lang w:val="es-CR"/>
        </w:rPr>
        <w:t xml:space="preserve">Dar clic en la opción </w:t>
      </w:r>
      <w:r w:rsidRPr="00445CA8">
        <w:rPr>
          <w:b/>
          <w:lang w:val="es-CR"/>
        </w:rPr>
        <w:t>CREAR CUENTA</w:t>
      </w:r>
      <w:r w:rsidRPr="00445CA8">
        <w:rPr>
          <w:lang w:val="es-CR"/>
        </w:rPr>
        <w:t>:</w:t>
      </w:r>
    </w:p>
    <w:p w:rsidR="00AB4981" w:rsidRPr="00445CA8" w:rsidRDefault="00D66A3E" w:rsidP="00D664F5">
      <w:pPr>
        <w:jc w:val="center"/>
        <w:rPr>
          <w:lang w:val="es-CR"/>
        </w:rPr>
      </w:pPr>
      <w:r w:rsidRPr="00445CA8"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0542E5" wp14:editId="09E43418">
                <wp:simplePos x="0" y="0"/>
                <wp:positionH relativeFrom="column">
                  <wp:posOffset>2943225</wp:posOffset>
                </wp:positionH>
                <wp:positionV relativeFrom="paragraph">
                  <wp:posOffset>1922780</wp:posOffset>
                </wp:positionV>
                <wp:extent cx="828675" cy="514350"/>
                <wp:effectExtent l="19050" t="1905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5143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1E0664" id="Oval 4" o:spid="_x0000_s1026" style="position:absolute;margin-left:231.75pt;margin-top:151.4pt;width:65.25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" filled="f" strokecolor="red" strokeweight="2.25pt">
                <v:stroke joinstyle="miter"/>
              </v:oval>
            </w:pict>
          </mc:Fallback>
        </mc:AlternateContent>
      </w:r>
      <w:r w:rsidR="002B1332" w:rsidRPr="00445CA8">
        <w:rPr>
          <w:noProof/>
          <w:lang w:val="es-CR" w:eastAsia="es-CR"/>
        </w:rPr>
        <w:drawing>
          <wp:inline distT="0" distB="0" distL="0" distR="0" wp14:anchorId="64AEEBA7" wp14:editId="25934EF2">
            <wp:extent cx="3344893" cy="3457575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4328" cy="346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A3E" w:rsidRPr="00445CA8" w:rsidRDefault="00D66A3E" w:rsidP="00D664F5">
      <w:pPr>
        <w:jc w:val="center"/>
        <w:rPr>
          <w:lang w:val="es-CR"/>
        </w:rPr>
      </w:pPr>
    </w:p>
    <w:p w:rsidR="00D66A3E" w:rsidRPr="00445CA8" w:rsidRDefault="00D66A3E" w:rsidP="00D664F5">
      <w:pPr>
        <w:jc w:val="center"/>
        <w:rPr>
          <w:lang w:val="es-CR"/>
        </w:rPr>
      </w:pPr>
    </w:p>
    <w:p w:rsidR="00D66A3E" w:rsidRPr="00445CA8" w:rsidRDefault="00D66A3E" w:rsidP="00D664F5">
      <w:pPr>
        <w:jc w:val="center"/>
        <w:rPr>
          <w:lang w:val="es-CR"/>
        </w:rPr>
      </w:pPr>
    </w:p>
    <w:p w:rsidR="00D66A3E" w:rsidRPr="00445CA8" w:rsidRDefault="00D66A3E" w:rsidP="00D664F5">
      <w:pPr>
        <w:jc w:val="center"/>
        <w:rPr>
          <w:lang w:val="es-CR"/>
        </w:rPr>
      </w:pPr>
    </w:p>
    <w:p w:rsidR="00D66A3E" w:rsidRPr="00445CA8" w:rsidRDefault="00D66A3E" w:rsidP="00D664F5">
      <w:pPr>
        <w:jc w:val="center"/>
        <w:rPr>
          <w:lang w:val="es-CR"/>
        </w:rPr>
      </w:pPr>
    </w:p>
    <w:p w:rsidR="00E1053C" w:rsidRPr="00445CA8" w:rsidRDefault="00E1053C" w:rsidP="00AB4981">
      <w:pPr>
        <w:pStyle w:val="Heading1"/>
        <w:rPr>
          <w:lang w:val="es-CR"/>
        </w:rPr>
      </w:pPr>
    </w:p>
    <w:p w:rsidR="00CA6B4F" w:rsidRPr="00445CA8" w:rsidRDefault="00E1053C" w:rsidP="00AB4981">
      <w:pPr>
        <w:pStyle w:val="Heading1"/>
        <w:rPr>
          <w:lang w:val="es-CR"/>
        </w:rPr>
      </w:pPr>
      <w:r w:rsidRPr="00445CA8">
        <w:rPr>
          <w:lang w:val="es-CR"/>
        </w:rPr>
        <w:t>Llene el formulario con sus datos</w:t>
      </w:r>
    </w:p>
    <w:p w:rsidR="00CA6B4F" w:rsidRPr="00445CA8" w:rsidRDefault="00E1053C" w:rsidP="00E1053C">
      <w:pPr>
        <w:pStyle w:val="ListBullet"/>
        <w:numPr>
          <w:ilvl w:val="0"/>
          <w:numId w:val="0"/>
        </w:numPr>
        <w:rPr>
          <w:lang w:val="es-CR"/>
        </w:rPr>
      </w:pPr>
      <w:r w:rsidRPr="00445CA8">
        <w:rPr>
          <w:lang w:val="es-CR"/>
        </w:rPr>
        <w:t>Ingrese su Nombre complet</w:t>
      </w:r>
      <w:r w:rsidR="001F1328">
        <w:rPr>
          <w:lang w:val="es-CR"/>
        </w:rPr>
        <w:t>o</w:t>
      </w:r>
      <w:r w:rsidR="00F11CC2">
        <w:rPr>
          <w:lang w:val="es-CR"/>
        </w:rPr>
        <w:t>,</w:t>
      </w:r>
      <w:r w:rsidRPr="00445CA8">
        <w:rPr>
          <w:lang w:val="es-CR"/>
        </w:rPr>
        <w:t xml:space="preserve"> correo electrónico</w:t>
      </w:r>
      <w:r w:rsidR="00F11CC2">
        <w:rPr>
          <w:lang w:val="es-CR"/>
        </w:rPr>
        <w:t xml:space="preserve"> y </w:t>
      </w:r>
      <w:r w:rsidR="00F11CC2" w:rsidRPr="00445CA8">
        <w:rPr>
          <w:lang w:val="es-CR"/>
        </w:rPr>
        <w:t>contraseña</w:t>
      </w:r>
      <w:r w:rsidR="00F11CC2">
        <w:rPr>
          <w:lang w:val="es-CR"/>
        </w:rPr>
        <w:t>.</w:t>
      </w:r>
    </w:p>
    <w:p w:rsidR="00E1053C" w:rsidRPr="00445CA8" w:rsidRDefault="00E1053C" w:rsidP="00E1053C">
      <w:pPr>
        <w:pStyle w:val="ListBullet"/>
        <w:numPr>
          <w:ilvl w:val="0"/>
          <w:numId w:val="0"/>
        </w:numPr>
        <w:rPr>
          <w:lang w:val="es-CR"/>
        </w:rPr>
      </w:pPr>
      <w:r w:rsidRPr="00445CA8">
        <w:rPr>
          <w:lang w:val="es-CR"/>
        </w:rPr>
        <w:t>El correo y la contraseña serán sus credenciales para ingresar posteriormente al sistema.</w:t>
      </w:r>
    </w:p>
    <w:p w:rsidR="00E1053C" w:rsidRPr="00445CA8" w:rsidRDefault="00E1053C" w:rsidP="00E1053C">
      <w:pPr>
        <w:pStyle w:val="ListBullet"/>
        <w:numPr>
          <w:ilvl w:val="0"/>
          <w:numId w:val="0"/>
        </w:numPr>
        <w:rPr>
          <w:lang w:val="es-CR"/>
        </w:rPr>
      </w:pPr>
    </w:p>
    <w:p w:rsidR="00E1053C" w:rsidRPr="00445CA8" w:rsidRDefault="00E1053C" w:rsidP="00E1053C">
      <w:pPr>
        <w:pStyle w:val="ListBullet"/>
        <w:numPr>
          <w:ilvl w:val="0"/>
          <w:numId w:val="0"/>
        </w:numPr>
        <w:jc w:val="center"/>
        <w:rPr>
          <w:lang w:val="es-CR"/>
        </w:rPr>
      </w:pPr>
      <w:r w:rsidRPr="00445CA8">
        <w:rPr>
          <w:noProof/>
          <w:lang w:val="es-CR" w:eastAsia="es-CR"/>
        </w:rPr>
        <w:drawing>
          <wp:inline distT="0" distB="0" distL="0" distR="0" wp14:anchorId="7BC7A1B5" wp14:editId="3493A127">
            <wp:extent cx="4199629" cy="4229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2496" cy="423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53C" w:rsidRPr="00445CA8" w:rsidRDefault="00E1053C">
      <w:pPr>
        <w:rPr>
          <w:color w:val="auto"/>
          <w:sz w:val="22"/>
          <w:szCs w:val="21"/>
          <w:lang w:val="es-CR"/>
        </w:rPr>
      </w:pPr>
      <w:r w:rsidRPr="00445CA8">
        <w:rPr>
          <w:lang w:val="es-CR"/>
        </w:rPr>
        <w:br w:type="page"/>
      </w:r>
    </w:p>
    <w:p w:rsidR="00E1053C" w:rsidRPr="00445CA8" w:rsidRDefault="00E1053C" w:rsidP="00E1053C">
      <w:pPr>
        <w:pStyle w:val="ListBullet"/>
        <w:numPr>
          <w:ilvl w:val="0"/>
          <w:numId w:val="0"/>
        </w:numPr>
        <w:jc w:val="center"/>
        <w:rPr>
          <w:lang w:val="es-CR"/>
        </w:rPr>
      </w:pPr>
    </w:p>
    <w:p w:rsidR="00E1053C" w:rsidRPr="00445CA8" w:rsidRDefault="00E1053C" w:rsidP="00E1053C">
      <w:pPr>
        <w:pStyle w:val="ListBullet"/>
        <w:numPr>
          <w:ilvl w:val="0"/>
          <w:numId w:val="0"/>
        </w:numPr>
        <w:jc w:val="center"/>
        <w:rPr>
          <w:lang w:val="es-CR"/>
        </w:rPr>
      </w:pPr>
    </w:p>
    <w:p w:rsidR="00E1053C" w:rsidRPr="00445CA8" w:rsidRDefault="00E1053C" w:rsidP="00E1053C">
      <w:pPr>
        <w:pStyle w:val="ListBullet"/>
        <w:numPr>
          <w:ilvl w:val="0"/>
          <w:numId w:val="0"/>
        </w:numPr>
        <w:jc w:val="center"/>
        <w:rPr>
          <w:lang w:val="es-CR"/>
        </w:rPr>
      </w:pPr>
    </w:p>
    <w:p w:rsidR="00E1053C" w:rsidRPr="00445CA8" w:rsidRDefault="00E1053C" w:rsidP="00E1053C">
      <w:pPr>
        <w:pStyle w:val="ListBullet"/>
        <w:numPr>
          <w:ilvl w:val="0"/>
          <w:numId w:val="0"/>
        </w:numPr>
        <w:jc w:val="center"/>
        <w:rPr>
          <w:lang w:val="es-CR"/>
        </w:rPr>
      </w:pPr>
    </w:p>
    <w:p w:rsidR="00CA6B4F" w:rsidRPr="00445CA8" w:rsidRDefault="00E1053C" w:rsidP="00FD5580">
      <w:pPr>
        <w:pStyle w:val="Heading1"/>
        <w:rPr>
          <w:lang w:val="es-CR"/>
        </w:rPr>
      </w:pPr>
      <w:r w:rsidRPr="00445CA8">
        <w:rPr>
          <w:lang w:val="es-CR"/>
        </w:rPr>
        <w:t>Ingreso al SISTEMA</w:t>
      </w:r>
    </w:p>
    <w:p w:rsidR="00FD5580" w:rsidRPr="00445CA8" w:rsidRDefault="00FD5580" w:rsidP="00FD5580">
      <w:pPr>
        <w:rPr>
          <w:lang w:val="es-CR"/>
        </w:rPr>
      </w:pPr>
      <w:r w:rsidRPr="00445CA8">
        <w:rPr>
          <w:lang w:val="es-CR"/>
        </w:rPr>
        <w:t>Digite el correo y contraseña del paso anterior en la página de Ingreso</w:t>
      </w:r>
      <w:r w:rsidR="00700BD8" w:rsidRPr="00445CA8">
        <w:rPr>
          <w:lang w:val="es-CR"/>
        </w:rPr>
        <w:t xml:space="preserve"> y luego dar clic en </w:t>
      </w:r>
      <w:r w:rsidR="00700BD8" w:rsidRPr="00445CA8">
        <w:rPr>
          <w:b/>
          <w:lang w:val="es-CR"/>
        </w:rPr>
        <w:t>INGRESAR</w:t>
      </w:r>
      <w:r w:rsidRPr="00445CA8">
        <w:rPr>
          <w:lang w:val="es-CR"/>
        </w:rPr>
        <w:t>:</w:t>
      </w:r>
    </w:p>
    <w:p w:rsidR="00FD5580" w:rsidRPr="00445CA8" w:rsidRDefault="00FD5580" w:rsidP="00FD5580">
      <w:pPr>
        <w:rPr>
          <w:lang w:val="es-CR"/>
        </w:rPr>
      </w:pPr>
    </w:p>
    <w:p w:rsidR="00FD5580" w:rsidRPr="00445CA8" w:rsidRDefault="00FD5580" w:rsidP="00FD5580">
      <w:pPr>
        <w:jc w:val="center"/>
        <w:rPr>
          <w:lang w:val="es-CR"/>
        </w:rPr>
      </w:pPr>
      <w:r w:rsidRPr="00445CA8">
        <w:rPr>
          <w:noProof/>
          <w:lang w:val="es-CR" w:eastAsia="es-CR"/>
        </w:rPr>
        <w:drawing>
          <wp:inline distT="0" distB="0" distL="0" distR="0" wp14:anchorId="10234E82" wp14:editId="63E22E3D">
            <wp:extent cx="3344893" cy="345757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4328" cy="346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580" w:rsidRPr="00445CA8" w:rsidRDefault="00FD5580" w:rsidP="00FD5580">
      <w:pPr>
        <w:rPr>
          <w:lang w:val="es-CR"/>
        </w:rPr>
      </w:pPr>
    </w:p>
    <w:p w:rsidR="00FD5580" w:rsidRPr="00445CA8" w:rsidRDefault="00FD5580" w:rsidP="00FD5580">
      <w:pPr>
        <w:rPr>
          <w:lang w:val="es-CR"/>
        </w:rPr>
      </w:pPr>
    </w:p>
    <w:p w:rsidR="00700BD8" w:rsidRPr="00445CA8" w:rsidRDefault="00700BD8" w:rsidP="00FD5580">
      <w:pPr>
        <w:rPr>
          <w:lang w:val="es-CR"/>
        </w:rPr>
      </w:pPr>
    </w:p>
    <w:p w:rsidR="00700BD8" w:rsidRPr="00445CA8" w:rsidRDefault="00700BD8" w:rsidP="00FD5580">
      <w:pPr>
        <w:rPr>
          <w:lang w:val="es-CR"/>
        </w:rPr>
      </w:pPr>
    </w:p>
    <w:p w:rsidR="00700BD8" w:rsidRPr="00445CA8" w:rsidRDefault="00700BD8" w:rsidP="00FD5580">
      <w:pPr>
        <w:rPr>
          <w:lang w:val="es-CR"/>
        </w:rPr>
      </w:pPr>
    </w:p>
    <w:p w:rsidR="00700BD8" w:rsidRPr="00445CA8" w:rsidRDefault="00700BD8" w:rsidP="00FD5580">
      <w:pPr>
        <w:rPr>
          <w:lang w:val="es-CR"/>
        </w:rPr>
      </w:pPr>
    </w:p>
    <w:p w:rsidR="00700BD8" w:rsidRPr="00445CA8" w:rsidRDefault="00700BD8" w:rsidP="00FD5580">
      <w:pPr>
        <w:rPr>
          <w:lang w:val="es-CR"/>
        </w:rPr>
      </w:pPr>
    </w:p>
    <w:p w:rsidR="00700BD8" w:rsidRPr="00445CA8" w:rsidRDefault="00700BD8" w:rsidP="00FD5580">
      <w:pPr>
        <w:rPr>
          <w:lang w:val="es-CR"/>
        </w:rPr>
      </w:pPr>
    </w:p>
    <w:p w:rsidR="00700BD8" w:rsidRPr="00445CA8" w:rsidRDefault="00700BD8" w:rsidP="00FD5580">
      <w:pPr>
        <w:rPr>
          <w:lang w:val="es-CR"/>
        </w:rPr>
      </w:pPr>
    </w:p>
    <w:p w:rsidR="00700BD8" w:rsidRPr="00445CA8" w:rsidRDefault="00700BD8" w:rsidP="00FD5580">
      <w:pPr>
        <w:rPr>
          <w:lang w:val="es-CR"/>
        </w:rPr>
      </w:pPr>
    </w:p>
    <w:p w:rsidR="00700BD8" w:rsidRPr="00445CA8" w:rsidRDefault="00700BD8" w:rsidP="00FD5580">
      <w:pPr>
        <w:rPr>
          <w:lang w:val="es-CR"/>
        </w:rPr>
      </w:pPr>
    </w:p>
    <w:p w:rsidR="00700BD8" w:rsidRPr="00445CA8" w:rsidRDefault="00700BD8" w:rsidP="00FD5580">
      <w:pPr>
        <w:rPr>
          <w:lang w:val="es-CR"/>
        </w:rPr>
      </w:pPr>
    </w:p>
    <w:p w:rsidR="00700BD8" w:rsidRPr="00445CA8" w:rsidRDefault="00700BD8" w:rsidP="00FD5580">
      <w:pPr>
        <w:rPr>
          <w:lang w:val="es-CR"/>
        </w:rPr>
      </w:pPr>
    </w:p>
    <w:p w:rsidR="00700BD8" w:rsidRPr="00445CA8" w:rsidRDefault="00700BD8" w:rsidP="00FD5580">
      <w:pPr>
        <w:rPr>
          <w:lang w:val="es-CR"/>
        </w:rPr>
      </w:pPr>
    </w:p>
    <w:p w:rsidR="00700BD8" w:rsidRPr="00445CA8" w:rsidRDefault="00700BD8" w:rsidP="00FD5580">
      <w:pPr>
        <w:rPr>
          <w:lang w:val="es-CR"/>
        </w:rPr>
      </w:pPr>
    </w:p>
    <w:p w:rsidR="00700BD8" w:rsidRPr="00445CA8" w:rsidRDefault="00700BD8" w:rsidP="00FD5580">
      <w:pPr>
        <w:rPr>
          <w:lang w:val="es-CR"/>
        </w:rPr>
      </w:pPr>
    </w:p>
    <w:p w:rsidR="00CA6B4F" w:rsidRPr="00445CA8" w:rsidRDefault="00700BD8" w:rsidP="00AB4981">
      <w:pPr>
        <w:pStyle w:val="Heading1"/>
        <w:rPr>
          <w:lang w:val="es-CR"/>
        </w:rPr>
      </w:pPr>
      <w:r w:rsidRPr="00445CA8">
        <w:rPr>
          <w:lang w:val="es-CR"/>
        </w:rPr>
        <w:t>Registro de Contribuyente.</w:t>
      </w:r>
    </w:p>
    <w:p w:rsidR="00700BD8" w:rsidRDefault="00700BD8" w:rsidP="00700BD8">
      <w:pPr>
        <w:spacing w:after="160" w:line="259" w:lineRule="auto"/>
        <w:rPr>
          <w:lang w:val="es-CR"/>
        </w:rPr>
      </w:pPr>
      <w:r w:rsidRPr="00445CA8">
        <w:rPr>
          <w:lang w:val="es-CR"/>
        </w:rPr>
        <w:t xml:space="preserve">En el menú de la derecha dar clic en la opción </w:t>
      </w:r>
      <w:r w:rsidRPr="00445CA8">
        <w:rPr>
          <w:b/>
          <w:lang w:val="es-CR"/>
        </w:rPr>
        <w:t xml:space="preserve">CONTRIBUYENTE </w:t>
      </w:r>
      <w:r w:rsidRPr="00445CA8">
        <w:rPr>
          <w:lang w:val="es-CR"/>
        </w:rPr>
        <w:t>y llenar el formulario con los datos obtenidos de la página del Ministerio de Hacienda</w:t>
      </w:r>
      <w:r w:rsidR="002F299D">
        <w:rPr>
          <w:lang w:val="es-CR"/>
        </w:rPr>
        <w:t xml:space="preserve"> (ATV)</w:t>
      </w:r>
      <w:r w:rsidRPr="00445CA8">
        <w:rPr>
          <w:lang w:val="es-CR"/>
        </w:rPr>
        <w:t>.</w:t>
      </w:r>
    </w:p>
    <w:p w:rsidR="00D21B89" w:rsidRPr="00D21B89" w:rsidRDefault="00D21B89" w:rsidP="00700BD8">
      <w:pPr>
        <w:spacing w:after="160" w:line="259" w:lineRule="auto"/>
        <w:rPr>
          <w:lang w:val="es-CR"/>
        </w:rPr>
      </w:pPr>
      <w:r>
        <w:rPr>
          <w:lang w:val="es-CR"/>
        </w:rPr>
        <w:t xml:space="preserve">En la sección </w:t>
      </w:r>
      <w:r w:rsidRPr="00D21B89">
        <w:rPr>
          <w:b/>
          <w:lang w:val="es-CR"/>
        </w:rPr>
        <w:t>ATV</w:t>
      </w:r>
      <w:r>
        <w:rPr>
          <w:lang w:val="es-CR"/>
        </w:rPr>
        <w:t xml:space="preserve">, se digitan los datos de conexión con Hacienda y en la sección </w:t>
      </w:r>
      <w:r>
        <w:rPr>
          <w:b/>
          <w:lang w:val="es-CR"/>
        </w:rPr>
        <w:t xml:space="preserve">LLAVE CRIPTOGRÁFICA </w:t>
      </w:r>
      <w:r>
        <w:rPr>
          <w:lang w:val="es-CR"/>
        </w:rPr>
        <w:t>debe arrastrar a la caja el archivo descargado en el punto anterior.</w:t>
      </w:r>
    </w:p>
    <w:p w:rsidR="00700BD8" w:rsidRDefault="00700BD8" w:rsidP="00700BD8">
      <w:pPr>
        <w:spacing w:after="160" w:line="259" w:lineRule="auto"/>
        <w:rPr>
          <w:lang w:val="es-CR"/>
        </w:rPr>
      </w:pPr>
      <w:r w:rsidRPr="00445CA8">
        <w:rPr>
          <w:lang w:val="es-CR"/>
        </w:rPr>
        <w:t xml:space="preserve">Es importante seleccionar la </w:t>
      </w:r>
      <w:r w:rsidRPr="00445CA8">
        <w:rPr>
          <w:b/>
          <w:lang w:val="es-CR"/>
        </w:rPr>
        <w:t xml:space="preserve">CLASIFICACIÓN </w:t>
      </w:r>
      <w:r w:rsidRPr="00445CA8">
        <w:rPr>
          <w:lang w:val="es-CR"/>
        </w:rPr>
        <w:t>según el tipo de impuesto que pague como contribuyente.</w:t>
      </w:r>
    </w:p>
    <w:p w:rsidR="00D21B89" w:rsidRDefault="00D21B89" w:rsidP="00700BD8">
      <w:pPr>
        <w:spacing w:after="160" w:line="259" w:lineRule="auto"/>
        <w:rPr>
          <w:lang w:val="es-CR"/>
        </w:rPr>
      </w:pPr>
      <w:r>
        <w:rPr>
          <w:lang w:val="es-CR"/>
        </w:rPr>
        <w:t>Impuesto de Ventas si vende productos.</w:t>
      </w:r>
    </w:p>
    <w:p w:rsidR="00D21B89" w:rsidRDefault="00D21B89" w:rsidP="00700BD8">
      <w:pPr>
        <w:spacing w:after="160" w:line="259" w:lineRule="auto"/>
        <w:rPr>
          <w:lang w:val="es-CR"/>
        </w:rPr>
      </w:pPr>
      <w:r>
        <w:rPr>
          <w:lang w:val="es-CR"/>
        </w:rPr>
        <w:t>Impuesto de Renta si vende servicios.</w:t>
      </w:r>
    </w:p>
    <w:p w:rsidR="00F61C0A" w:rsidRDefault="00F61C0A" w:rsidP="00700BD8">
      <w:pPr>
        <w:spacing w:after="160" w:line="259" w:lineRule="auto"/>
        <w:rPr>
          <w:b/>
          <w:lang w:val="es-CR"/>
        </w:rPr>
      </w:pPr>
      <w:r>
        <w:rPr>
          <w:lang w:val="es-CR"/>
        </w:rPr>
        <w:t xml:space="preserve">Cuando haya digitado todos sus datos, dar clic en el botón </w:t>
      </w:r>
      <w:r w:rsidRPr="00F61C0A">
        <w:rPr>
          <w:b/>
          <w:lang w:val="es-CR"/>
        </w:rPr>
        <w:t>PROBAR CONEXIÓN</w:t>
      </w:r>
      <w:r>
        <w:rPr>
          <w:b/>
          <w:lang w:val="es-CR"/>
        </w:rPr>
        <w:t>.</w:t>
      </w:r>
    </w:p>
    <w:p w:rsidR="00F61C0A" w:rsidRDefault="00F61C0A" w:rsidP="00700BD8">
      <w:pPr>
        <w:spacing w:after="160" w:line="259" w:lineRule="auto"/>
        <w:rPr>
          <w:lang w:val="es-CR"/>
        </w:rPr>
      </w:pPr>
      <w:r>
        <w:rPr>
          <w:lang w:val="es-CR"/>
        </w:rPr>
        <w:t>Si la configuración es correcta, aparece el siguiente mensaje:</w:t>
      </w:r>
    </w:p>
    <w:p w:rsidR="00F61C0A" w:rsidRDefault="00F61C0A" w:rsidP="00F61C0A">
      <w:pPr>
        <w:spacing w:after="160" w:line="259" w:lineRule="auto"/>
        <w:jc w:val="center"/>
        <w:rPr>
          <w:lang w:val="es-CR"/>
        </w:rPr>
      </w:pPr>
      <w:r>
        <w:rPr>
          <w:noProof/>
          <w:lang w:val="es-CR" w:eastAsia="es-CR"/>
        </w:rPr>
        <w:drawing>
          <wp:inline distT="0" distB="0" distL="0" distR="0" wp14:anchorId="01E950D4" wp14:editId="0F17410B">
            <wp:extent cx="3000375" cy="18859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99D" w:rsidRDefault="002F299D" w:rsidP="002F299D">
      <w:pPr>
        <w:spacing w:after="160" w:line="259" w:lineRule="auto"/>
        <w:rPr>
          <w:lang w:val="es-CR"/>
        </w:rPr>
      </w:pPr>
      <w:r>
        <w:rPr>
          <w:lang w:val="es-CR"/>
        </w:rPr>
        <w:t>En caso contrario revise su usuario y contraseña de ATV.</w:t>
      </w:r>
    </w:p>
    <w:p w:rsidR="00F61C0A" w:rsidRPr="00F61C0A" w:rsidRDefault="00F61C0A" w:rsidP="00700BD8">
      <w:pPr>
        <w:spacing w:after="160" w:line="259" w:lineRule="auto"/>
        <w:rPr>
          <w:lang w:val="es-CR"/>
        </w:rPr>
      </w:pPr>
    </w:p>
    <w:p w:rsidR="00A63694" w:rsidRDefault="00A63694" w:rsidP="00700BD8">
      <w:pPr>
        <w:spacing w:after="160" w:line="259" w:lineRule="auto"/>
        <w:rPr>
          <w:b/>
          <w:color w:val="auto"/>
          <w:lang w:val="es-CR"/>
        </w:rPr>
      </w:pPr>
      <w:r>
        <w:rPr>
          <w:b/>
          <w:color w:val="FF0000"/>
          <w:lang w:val="es-CR"/>
        </w:rPr>
        <w:t xml:space="preserve">IMPORTANTE: </w:t>
      </w:r>
      <w:r>
        <w:rPr>
          <w:color w:val="auto"/>
          <w:lang w:val="es-CR"/>
        </w:rPr>
        <w:t xml:space="preserve">Si ha realizado facturas con otra entidad debe dar clic en </w:t>
      </w:r>
      <w:r>
        <w:rPr>
          <w:b/>
          <w:color w:val="auto"/>
          <w:lang w:val="es-CR"/>
        </w:rPr>
        <w:t>REGISTRAR ÚLTIMO COMPROBANTE</w:t>
      </w:r>
      <w:r>
        <w:rPr>
          <w:color w:val="auto"/>
          <w:lang w:val="es-CR"/>
        </w:rPr>
        <w:t xml:space="preserve"> y digitar el consecutivo de su última emisión, luego dar </w:t>
      </w:r>
      <w:r>
        <w:rPr>
          <w:b/>
          <w:color w:val="auto"/>
          <w:lang w:val="es-CR"/>
        </w:rPr>
        <w:t>GUARDAR.</w:t>
      </w:r>
    </w:p>
    <w:p w:rsidR="00A63694" w:rsidRDefault="00A63694" w:rsidP="00700BD8">
      <w:pPr>
        <w:spacing w:after="160" w:line="259" w:lineRule="auto"/>
        <w:rPr>
          <w:b/>
          <w:color w:val="auto"/>
          <w:lang w:val="es-CR"/>
        </w:rPr>
      </w:pPr>
      <w:r>
        <w:rPr>
          <w:color w:val="auto"/>
          <w:lang w:val="es-CR"/>
        </w:rPr>
        <w:t xml:space="preserve">Si tiene alguna duda puede consultar sus claves emitidas en la opción </w:t>
      </w:r>
      <w:r>
        <w:rPr>
          <w:b/>
          <w:color w:val="auto"/>
          <w:lang w:val="es-CR"/>
        </w:rPr>
        <w:t>CONSULTAR CLAVE.</w:t>
      </w:r>
    </w:p>
    <w:p w:rsidR="002F299D" w:rsidRDefault="002F299D" w:rsidP="00700BD8">
      <w:pPr>
        <w:spacing w:after="160" w:line="259" w:lineRule="auto"/>
        <w:rPr>
          <w:b/>
          <w:color w:val="auto"/>
          <w:lang w:val="es-CR"/>
        </w:rPr>
      </w:pPr>
    </w:p>
    <w:p w:rsidR="002F299D" w:rsidRDefault="002F299D" w:rsidP="00700BD8">
      <w:pPr>
        <w:spacing w:after="160" w:line="259" w:lineRule="auto"/>
        <w:rPr>
          <w:b/>
          <w:color w:val="auto"/>
          <w:lang w:val="es-CR"/>
        </w:rPr>
      </w:pPr>
    </w:p>
    <w:p w:rsidR="002F299D" w:rsidRPr="00A63694" w:rsidRDefault="002F299D" w:rsidP="00700BD8">
      <w:pPr>
        <w:spacing w:after="160" w:line="259" w:lineRule="auto"/>
        <w:rPr>
          <w:b/>
          <w:color w:val="auto"/>
          <w:lang w:val="es-CR"/>
        </w:rPr>
      </w:pPr>
    </w:p>
    <w:p w:rsidR="00CA6B4F" w:rsidRPr="00445CA8" w:rsidRDefault="00700BD8" w:rsidP="00AB4981">
      <w:pPr>
        <w:pStyle w:val="Heading1"/>
        <w:rPr>
          <w:lang w:val="es-CR"/>
        </w:rPr>
      </w:pPr>
      <w:r w:rsidRPr="00445CA8">
        <w:rPr>
          <w:lang w:val="es-CR"/>
        </w:rPr>
        <w:t>Agregar correo para envíos de facturas.</w:t>
      </w:r>
    </w:p>
    <w:p w:rsidR="00700BD8" w:rsidRPr="00445CA8" w:rsidRDefault="00700BD8" w:rsidP="00700BD8">
      <w:pPr>
        <w:rPr>
          <w:lang w:val="es-CR"/>
        </w:rPr>
      </w:pPr>
      <w:r w:rsidRPr="00445CA8">
        <w:rPr>
          <w:lang w:val="es-CR"/>
        </w:rPr>
        <w:t xml:space="preserve">En el menú dar clic en la opción </w:t>
      </w:r>
      <w:r w:rsidRPr="00445CA8">
        <w:rPr>
          <w:b/>
          <w:lang w:val="es-CR"/>
        </w:rPr>
        <w:t xml:space="preserve">CORREO ELECTRÓNICO </w:t>
      </w:r>
      <w:r w:rsidRPr="00445CA8">
        <w:rPr>
          <w:lang w:val="es-CR"/>
        </w:rPr>
        <w:t>y llene el formulario.</w:t>
      </w:r>
    </w:p>
    <w:p w:rsidR="00700BD8" w:rsidRPr="00445CA8" w:rsidRDefault="00700BD8" w:rsidP="00700BD8">
      <w:pPr>
        <w:rPr>
          <w:lang w:val="es-CR"/>
        </w:rPr>
      </w:pPr>
    </w:p>
    <w:p w:rsidR="00700BD8" w:rsidRPr="00445CA8" w:rsidRDefault="00700BD8" w:rsidP="00700BD8">
      <w:pPr>
        <w:pStyle w:val="Heading1"/>
        <w:rPr>
          <w:lang w:val="es-CR"/>
        </w:rPr>
      </w:pPr>
      <w:r w:rsidRPr="00445CA8">
        <w:rPr>
          <w:lang w:val="es-CR"/>
        </w:rPr>
        <w:t>Facturación.</w:t>
      </w:r>
    </w:p>
    <w:p w:rsidR="00700BD8" w:rsidRPr="00445CA8" w:rsidRDefault="00700BD8" w:rsidP="00700BD8">
      <w:pPr>
        <w:rPr>
          <w:lang w:val="es-CR"/>
        </w:rPr>
      </w:pPr>
      <w:r w:rsidRPr="00445CA8">
        <w:rPr>
          <w:lang w:val="es-CR"/>
        </w:rPr>
        <w:t xml:space="preserve">En el menú dar clic en la opción </w:t>
      </w:r>
      <w:r w:rsidRPr="00445CA8">
        <w:rPr>
          <w:b/>
          <w:lang w:val="es-CR"/>
        </w:rPr>
        <w:t xml:space="preserve">FACTURACIÓN </w:t>
      </w:r>
      <w:r w:rsidRPr="00445CA8">
        <w:rPr>
          <w:lang w:val="es-CR"/>
        </w:rPr>
        <w:t>para realizar los envió de sus facturas electrónicas.</w:t>
      </w:r>
    </w:p>
    <w:p w:rsidR="00700BD8" w:rsidRDefault="00700BD8" w:rsidP="00700BD8">
      <w:pPr>
        <w:rPr>
          <w:lang w:val="es-CR"/>
        </w:rPr>
      </w:pPr>
      <w:r w:rsidRPr="00445CA8">
        <w:rPr>
          <w:lang w:val="es-CR"/>
        </w:rPr>
        <w:t xml:space="preserve">Para agregar a su cliente, debe dar clic en el botón </w:t>
      </w:r>
      <w:r w:rsidRPr="00445CA8">
        <w:rPr>
          <w:b/>
          <w:lang w:val="es-CR"/>
        </w:rPr>
        <w:t xml:space="preserve">RECEPTOR </w:t>
      </w:r>
      <w:r w:rsidRPr="00445CA8">
        <w:rPr>
          <w:lang w:val="es-CR"/>
        </w:rPr>
        <w:t xml:space="preserve">o presionar la tecla </w:t>
      </w:r>
      <w:r w:rsidRPr="009C028F">
        <w:rPr>
          <w:b/>
          <w:lang w:val="es-CR"/>
        </w:rPr>
        <w:t>F4</w:t>
      </w:r>
      <w:r w:rsidRPr="00445CA8">
        <w:rPr>
          <w:lang w:val="es-CR"/>
        </w:rPr>
        <w:t>, luego ingrese los datos de su cliente.</w:t>
      </w:r>
      <w:r w:rsidR="00DA0DEE">
        <w:rPr>
          <w:lang w:val="es-CR"/>
        </w:rPr>
        <w:t xml:space="preserve"> Si el cliente ya está registrado, puede realizar una búsqueda digitando su cédula en el campo </w:t>
      </w:r>
      <w:r w:rsidR="00DA0DEE">
        <w:rPr>
          <w:b/>
          <w:lang w:val="es-CR"/>
        </w:rPr>
        <w:t xml:space="preserve">BUCAR POR </w:t>
      </w:r>
      <w:r w:rsidR="00C2708D">
        <w:rPr>
          <w:b/>
          <w:lang w:val="es-CR"/>
        </w:rPr>
        <w:t xml:space="preserve">CÉDULA </w:t>
      </w:r>
      <w:r w:rsidR="00C2708D">
        <w:rPr>
          <w:lang w:val="es-CR"/>
        </w:rPr>
        <w:t>y</w:t>
      </w:r>
      <w:r w:rsidR="00DA0DEE">
        <w:rPr>
          <w:lang w:val="es-CR"/>
        </w:rPr>
        <w:t xml:space="preserve"> luego presionar </w:t>
      </w:r>
      <w:r w:rsidR="00F17DD7">
        <w:rPr>
          <w:b/>
          <w:lang w:val="es-CR"/>
        </w:rPr>
        <w:t>ENTER</w:t>
      </w:r>
      <w:r w:rsidR="00F17DD7">
        <w:rPr>
          <w:lang w:val="es-CR"/>
        </w:rPr>
        <w:t>, así aparecerán los datos del cliente ingresados con anterioridad.</w:t>
      </w:r>
    </w:p>
    <w:p w:rsidR="00F17DD7" w:rsidRPr="00F17DD7" w:rsidRDefault="00F17DD7" w:rsidP="00700BD8">
      <w:pPr>
        <w:rPr>
          <w:lang w:val="es-CR"/>
        </w:rPr>
      </w:pPr>
      <w:r>
        <w:rPr>
          <w:lang w:val="es-CR"/>
        </w:rPr>
        <w:t xml:space="preserve">Una vez se cuente con la información del cliente, se debe dar clic en </w:t>
      </w:r>
      <w:r>
        <w:rPr>
          <w:b/>
          <w:lang w:val="es-CR"/>
        </w:rPr>
        <w:t>ACEPTAR</w:t>
      </w:r>
      <w:r>
        <w:rPr>
          <w:lang w:val="es-CR"/>
        </w:rPr>
        <w:t xml:space="preserve"> para agregar al cliente a la factura.</w:t>
      </w:r>
    </w:p>
    <w:p w:rsidR="00700BD8" w:rsidRPr="00445CA8" w:rsidRDefault="00700BD8" w:rsidP="00700BD8">
      <w:pPr>
        <w:rPr>
          <w:b/>
          <w:lang w:val="es-CR"/>
        </w:rPr>
      </w:pPr>
      <w:r w:rsidRPr="00445CA8">
        <w:rPr>
          <w:lang w:val="es-CR"/>
        </w:rPr>
        <w:t>Agregue la descripción del producto / servicio, su precio unitario</w:t>
      </w:r>
      <w:r w:rsidR="00305932">
        <w:rPr>
          <w:lang w:val="es-CR"/>
        </w:rPr>
        <w:t>. Revise los montos y</w:t>
      </w:r>
      <w:r w:rsidRPr="00445CA8">
        <w:rPr>
          <w:lang w:val="es-CR"/>
        </w:rPr>
        <w:t xml:space="preserve"> cuando la factura esté lista dar clic en </w:t>
      </w:r>
      <w:r w:rsidRPr="00445CA8">
        <w:rPr>
          <w:b/>
          <w:lang w:val="es-CR"/>
        </w:rPr>
        <w:t>CONTINUAR.</w:t>
      </w:r>
    </w:p>
    <w:p w:rsidR="00700BD8" w:rsidRPr="00445CA8" w:rsidRDefault="00700BD8" w:rsidP="00700BD8">
      <w:pPr>
        <w:rPr>
          <w:lang w:val="es-CR"/>
        </w:rPr>
      </w:pPr>
      <w:r w:rsidRPr="00445CA8">
        <w:rPr>
          <w:lang w:val="es-CR"/>
        </w:rPr>
        <w:t xml:space="preserve">Seleccione el método de pago </w:t>
      </w:r>
      <w:r w:rsidRPr="00445CA8">
        <w:rPr>
          <w:b/>
          <w:lang w:val="es-CR"/>
        </w:rPr>
        <w:t>TARJETA / EFECTIVO</w:t>
      </w:r>
      <w:r w:rsidRPr="00445CA8">
        <w:rPr>
          <w:lang w:val="es-CR"/>
        </w:rPr>
        <w:t>, seguidamente el número de referencia del pago con tarjeta o el monto con que se paga la factura.</w:t>
      </w:r>
    </w:p>
    <w:p w:rsidR="00700BD8" w:rsidRPr="00445CA8" w:rsidRDefault="00700BD8" w:rsidP="00700BD8">
      <w:pPr>
        <w:rPr>
          <w:b/>
          <w:lang w:val="es-CR"/>
        </w:rPr>
      </w:pPr>
      <w:r w:rsidRPr="00445CA8">
        <w:rPr>
          <w:lang w:val="es-CR"/>
        </w:rPr>
        <w:t xml:space="preserve">Para finalizar, dar clic en </w:t>
      </w:r>
      <w:r w:rsidRPr="00445CA8">
        <w:rPr>
          <w:b/>
          <w:lang w:val="es-CR"/>
        </w:rPr>
        <w:t>FACTURAR.</w:t>
      </w:r>
    </w:p>
    <w:p w:rsidR="00700BD8" w:rsidRPr="00445CA8" w:rsidRDefault="00700BD8" w:rsidP="00700BD8">
      <w:pPr>
        <w:rPr>
          <w:b/>
          <w:lang w:val="es-CR"/>
        </w:rPr>
      </w:pPr>
    </w:p>
    <w:p w:rsidR="00700BD8" w:rsidRPr="00445CA8" w:rsidRDefault="00700BD8" w:rsidP="00700BD8">
      <w:pPr>
        <w:rPr>
          <w:lang w:val="es-CR"/>
        </w:rPr>
      </w:pPr>
      <w:r w:rsidRPr="00445CA8">
        <w:rPr>
          <w:b/>
          <w:lang w:val="es-CR"/>
        </w:rPr>
        <w:t xml:space="preserve">NOTA: </w:t>
      </w:r>
      <w:r w:rsidRPr="00445CA8">
        <w:rPr>
          <w:lang w:val="es-CR"/>
        </w:rPr>
        <w:t>El tiempo de envío de la factura depende de los servidores del Ministerio de Hacienda, en ocasiones se puede comportar lento por la gran cantidad de usuarios que están conectados.</w:t>
      </w:r>
    </w:p>
    <w:p w:rsidR="00700BD8" w:rsidRPr="00445CA8" w:rsidRDefault="00700BD8" w:rsidP="00700BD8">
      <w:pPr>
        <w:rPr>
          <w:b/>
          <w:lang w:val="es-CR"/>
        </w:rPr>
      </w:pPr>
    </w:p>
    <w:p w:rsidR="00700BD8" w:rsidRDefault="00700BD8" w:rsidP="00700BD8">
      <w:pPr>
        <w:rPr>
          <w:lang w:val="es-CR"/>
        </w:rPr>
      </w:pPr>
    </w:p>
    <w:p w:rsidR="00C774B0" w:rsidRDefault="00C774B0" w:rsidP="00700BD8">
      <w:pPr>
        <w:rPr>
          <w:lang w:val="es-CR"/>
        </w:rPr>
      </w:pPr>
    </w:p>
    <w:p w:rsidR="00C774B0" w:rsidRDefault="00C774B0" w:rsidP="00700BD8">
      <w:pPr>
        <w:rPr>
          <w:lang w:val="es-CR"/>
        </w:rPr>
      </w:pPr>
    </w:p>
    <w:p w:rsidR="00C774B0" w:rsidRDefault="00C774B0" w:rsidP="00700BD8">
      <w:pPr>
        <w:rPr>
          <w:lang w:val="es-CR"/>
        </w:rPr>
      </w:pPr>
    </w:p>
    <w:p w:rsidR="00C774B0" w:rsidRDefault="00C774B0" w:rsidP="00700BD8">
      <w:pPr>
        <w:rPr>
          <w:lang w:val="es-CR"/>
        </w:rPr>
      </w:pPr>
    </w:p>
    <w:p w:rsidR="00C774B0" w:rsidRDefault="00C774B0" w:rsidP="00700BD8">
      <w:pPr>
        <w:rPr>
          <w:lang w:val="es-CR"/>
        </w:rPr>
      </w:pPr>
    </w:p>
    <w:p w:rsidR="00C774B0" w:rsidRDefault="00C774B0" w:rsidP="00700BD8">
      <w:pPr>
        <w:rPr>
          <w:lang w:val="es-CR"/>
        </w:rPr>
      </w:pPr>
    </w:p>
    <w:p w:rsidR="00C774B0" w:rsidRDefault="00C774B0" w:rsidP="00700BD8">
      <w:pPr>
        <w:rPr>
          <w:lang w:val="es-CR"/>
        </w:rPr>
      </w:pPr>
      <w:bookmarkStart w:id="0" w:name="_GoBack"/>
      <w:bookmarkEnd w:id="0"/>
    </w:p>
    <w:p w:rsidR="00C774B0" w:rsidRPr="00445CA8" w:rsidRDefault="00C774B0" w:rsidP="00700BD8">
      <w:pPr>
        <w:rPr>
          <w:lang w:val="es-CR"/>
        </w:rPr>
      </w:pPr>
    </w:p>
    <w:p w:rsidR="00700BD8" w:rsidRPr="00445CA8" w:rsidRDefault="00700BD8" w:rsidP="00700BD8">
      <w:pPr>
        <w:rPr>
          <w:lang w:val="es-CR"/>
        </w:rPr>
      </w:pPr>
    </w:p>
    <w:p w:rsidR="00700BD8" w:rsidRPr="00445CA8" w:rsidRDefault="00700BD8" w:rsidP="00700BD8">
      <w:pPr>
        <w:rPr>
          <w:lang w:val="es-CR"/>
        </w:rPr>
      </w:pPr>
    </w:p>
    <w:p w:rsidR="00700BD8" w:rsidRPr="00445CA8" w:rsidRDefault="00700BD8" w:rsidP="00700BD8">
      <w:pPr>
        <w:pStyle w:val="Heading1"/>
        <w:rPr>
          <w:lang w:val="es-CR"/>
        </w:rPr>
      </w:pPr>
      <w:r w:rsidRPr="00445CA8">
        <w:rPr>
          <w:lang w:val="es-CR"/>
        </w:rPr>
        <w:t>Lista de facturas.</w:t>
      </w:r>
    </w:p>
    <w:p w:rsidR="00700BD8" w:rsidRPr="00445CA8" w:rsidRDefault="00700BD8" w:rsidP="00700BD8">
      <w:pPr>
        <w:rPr>
          <w:lang w:val="es-CR"/>
        </w:rPr>
      </w:pPr>
      <w:r w:rsidRPr="00445CA8">
        <w:rPr>
          <w:lang w:val="es-CR"/>
        </w:rPr>
        <w:t xml:space="preserve">En el menú dar clic en la opción </w:t>
      </w:r>
      <w:r w:rsidRPr="00445CA8">
        <w:rPr>
          <w:b/>
          <w:lang w:val="es-CR"/>
        </w:rPr>
        <w:t>LISTA DE FACTURAS</w:t>
      </w:r>
      <w:r w:rsidR="00B53BA3" w:rsidRPr="00445CA8">
        <w:rPr>
          <w:lang w:val="es-CR"/>
        </w:rPr>
        <w:t>, e</w:t>
      </w:r>
      <w:r w:rsidRPr="00445CA8">
        <w:rPr>
          <w:lang w:val="es-CR"/>
        </w:rPr>
        <w:t xml:space="preserve">n esta página se muestran las facturas realizadas y el </w:t>
      </w:r>
      <w:r w:rsidR="00B53BA3" w:rsidRPr="00445CA8">
        <w:rPr>
          <w:lang w:val="es-CR"/>
        </w:rPr>
        <w:t>estado de los envíos hacia el Ministerio de Hacienda.</w:t>
      </w:r>
    </w:p>
    <w:p w:rsidR="00231049" w:rsidRPr="00445CA8" w:rsidRDefault="00231049" w:rsidP="00700BD8">
      <w:pPr>
        <w:rPr>
          <w:lang w:val="es-CR"/>
        </w:rPr>
      </w:pPr>
      <w:r w:rsidRPr="00445CA8">
        <w:rPr>
          <w:lang w:val="es-CR"/>
        </w:rPr>
        <w:t xml:space="preserve">Lo ideal es que todas se muestren </w:t>
      </w:r>
      <w:r w:rsidRPr="00445CA8">
        <w:rPr>
          <w:b/>
          <w:lang w:val="es-CR"/>
        </w:rPr>
        <w:t xml:space="preserve">ENVIADO </w:t>
      </w:r>
      <w:r w:rsidRPr="00445CA8">
        <w:rPr>
          <w:lang w:val="es-CR"/>
        </w:rPr>
        <w:t xml:space="preserve">y luego </w:t>
      </w:r>
      <w:r w:rsidRPr="00445CA8">
        <w:rPr>
          <w:b/>
          <w:lang w:val="es-CR"/>
        </w:rPr>
        <w:t>ACEPTADO.</w:t>
      </w:r>
    </w:p>
    <w:p w:rsidR="00231049" w:rsidRPr="00445CA8" w:rsidRDefault="00231049" w:rsidP="00700BD8">
      <w:pPr>
        <w:rPr>
          <w:lang w:val="es-CR"/>
        </w:rPr>
      </w:pPr>
    </w:p>
    <w:p w:rsidR="00700BD8" w:rsidRPr="00445CA8" w:rsidRDefault="00700BD8" w:rsidP="00700BD8">
      <w:pPr>
        <w:rPr>
          <w:lang w:val="es-CR"/>
        </w:rPr>
      </w:pPr>
    </w:p>
    <w:p w:rsidR="00700BD8" w:rsidRPr="00445CA8" w:rsidRDefault="00B53BA3" w:rsidP="00B53BA3">
      <w:pPr>
        <w:jc w:val="center"/>
        <w:rPr>
          <w:lang w:val="es-CR"/>
        </w:rPr>
      </w:pPr>
      <w:r w:rsidRPr="00445CA8">
        <w:rPr>
          <w:noProof/>
          <w:lang w:val="es-CR" w:eastAsia="es-CR"/>
        </w:rPr>
        <w:drawing>
          <wp:inline distT="0" distB="0" distL="0" distR="0" wp14:anchorId="5449B92C" wp14:editId="2B51B297">
            <wp:extent cx="6426998" cy="11144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48950" cy="111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049" w:rsidRPr="00445CA8" w:rsidRDefault="00231049" w:rsidP="00B53BA3">
      <w:pPr>
        <w:jc w:val="center"/>
        <w:rPr>
          <w:lang w:val="es-CR"/>
        </w:rPr>
      </w:pPr>
    </w:p>
    <w:p w:rsidR="00231049" w:rsidRPr="00445CA8" w:rsidRDefault="00231049" w:rsidP="00231049">
      <w:pPr>
        <w:rPr>
          <w:lang w:val="es-CR"/>
        </w:rPr>
      </w:pPr>
      <w:r w:rsidRPr="00445CA8">
        <w:rPr>
          <w:b/>
          <w:lang w:val="es-CR"/>
        </w:rPr>
        <w:t xml:space="preserve">NOTA: </w:t>
      </w:r>
      <w:r w:rsidRPr="00445CA8">
        <w:rPr>
          <w:lang w:val="es-CR"/>
        </w:rPr>
        <w:t>En la esquina superior derecha</w:t>
      </w:r>
      <w:r w:rsidR="00891B95" w:rsidRPr="00445CA8">
        <w:rPr>
          <w:lang w:val="es-CR"/>
        </w:rPr>
        <w:t xml:space="preserve"> se encuentra un filtro por fecha y otro campo para realizar búsquedas dentro de la </w:t>
      </w:r>
      <w:r w:rsidR="009651C4" w:rsidRPr="00445CA8">
        <w:rPr>
          <w:lang w:val="es-CR"/>
        </w:rPr>
        <w:t>lista.</w:t>
      </w:r>
    </w:p>
    <w:p w:rsidR="00231049" w:rsidRPr="00445CA8" w:rsidRDefault="00231049" w:rsidP="00231049">
      <w:pPr>
        <w:rPr>
          <w:lang w:val="es-CR"/>
        </w:rPr>
      </w:pPr>
    </w:p>
    <w:p w:rsidR="00231049" w:rsidRPr="00445CA8" w:rsidRDefault="00231049" w:rsidP="00891B95">
      <w:pPr>
        <w:jc w:val="center"/>
        <w:rPr>
          <w:lang w:val="es-CR"/>
        </w:rPr>
      </w:pPr>
      <w:r w:rsidRPr="00445CA8">
        <w:rPr>
          <w:noProof/>
          <w:lang w:val="es-CR" w:eastAsia="es-CR"/>
        </w:rPr>
        <w:drawing>
          <wp:inline distT="0" distB="0" distL="0" distR="0">
            <wp:extent cx="4057650" cy="2695575"/>
            <wp:effectExtent l="0" t="0" r="0" b="9525"/>
            <wp:docPr id="11" name="Picture 11" descr="D:\admin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dmin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B95" w:rsidRPr="00445CA8" w:rsidRDefault="00891B95" w:rsidP="00891B95">
      <w:pPr>
        <w:jc w:val="center"/>
        <w:rPr>
          <w:lang w:val="es-CR"/>
        </w:rPr>
      </w:pPr>
    </w:p>
    <w:p w:rsidR="00891B95" w:rsidRPr="00445CA8" w:rsidRDefault="00891B95" w:rsidP="00891B95">
      <w:pPr>
        <w:jc w:val="center"/>
        <w:rPr>
          <w:lang w:val="es-CR"/>
        </w:rPr>
      </w:pPr>
    </w:p>
    <w:p w:rsidR="00231049" w:rsidRPr="00445CA8" w:rsidRDefault="00231049">
      <w:pPr>
        <w:rPr>
          <w:lang w:val="es-CR"/>
        </w:rPr>
      </w:pPr>
    </w:p>
    <w:p w:rsidR="00891B95" w:rsidRPr="00445CA8" w:rsidRDefault="00891B95">
      <w:pPr>
        <w:rPr>
          <w:lang w:val="es-CR"/>
        </w:rPr>
      </w:pPr>
    </w:p>
    <w:p w:rsidR="00231049" w:rsidRPr="00445CA8" w:rsidRDefault="00231049" w:rsidP="00B53BA3">
      <w:pPr>
        <w:jc w:val="center"/>
        <w:rPr>
          <w:lang w:val="es-CR"/>
        </w:rPr>
      </w:pPr>
    </w:p>
    <w:p w:rsidR="00700BD8" w:rsidRPr="00445CA8" w:rsidRDefault="00841C86" w:rsidP="00700BD8">
      <w:pPr>
        <w:pStyle w:val="Heading1"/>
        <w:rPr>
          <w:lang w:val="es-CR"/>
        </w:rPr>
      </w:pPr>
      <w:r w:rsidRPr="00445CA8">
        <w:rPr>
          <w:lang w:val="es-CR"/>
        </w:rPr>
        <w:t>Resumen.</w:t>
      </w:r>
    </w:p>
    <w:p w:rsidR="00700BD8" w:rsidRPr="00445CA8" w:rsidRDefault="00700BD8" w:rsidP="00700BD8">
      <w:pPr>
        <w:rPr>
          <w:lang w:val="es-CR"/>
        </w:rPr>
      </w:pPr>
      <w:r w:rsidRPr="00445CA8">
        <w:rPr>
          <w:lang w:val="es-CR"/>
        </w:rPr>
        <w:t xml:space="preserve">En el menú dar clic en la opción </w:t>
      </w:r>
      <w:r w:rsidR="00841C86" w:rsidRPr="00445CA8">
        <w:rPr>
          <w:b/>
          <w:lang w:val="es-CR"/>
        </w:rPr>
        <w:t xml:space="preserve">RESUMEN </w:t>
      </w:r>
      <w:r w:rsidR="00841C86" w:rsidRPr="00445CA8">
        <w:rPr>
          <w:lang w:val="es-CR"/>
        </w:rPr>
        <w:t>para visualizar las gráficas del estado de sus facturas.</w:t>
      </w:r>
    </w:p>
    <w:p w:rsidR="00841C86" w:rsidRPr="00445CA8" w:rsidRDefault="00841C86" w:rsidP="00841C86">
      <w:pPr>
        <w:rPr>
          <w:lang w:val="es-CR"/>
        </w:rPr>
      </w:pPr>
      <w:r w:rsidRPr="00445CA8">
        <w:rPr>
          <w:lang w:val="es-CR"/>
        </w:rPr>
        <w:t xml:space="preserve">Lo ideal es que el %100 de sus facturas sean </w:t>
      </w:r>
      <w:r w:rsidRPr="00445CA8">
        <w:rPr>
          <w:b/>
          <w:lang w:val="es-CR"/>
        </w:rPr>
        <w:t xml:space="preserve">ACEPTADAS. </w:t>
      </w:r>
      <w:r w:rsidRPr="00445CA8">
        <w:rPr>
          <w:lang w:val="es-CR"/>
        </w:rPr>
        <w:t>Si alguna factura se encuentra pendiente, debe dar varios minutos hasta que el Ministerio de Hacienda responda.</w:t>
      </w:r>
    </w:p>
    <w:p w:rsidR="00841C86" w:rsidRPr="00445CA8" w:rsidRDefault="00841C86" w:rsidP="00841C86">
      <w:pPr>
        <w:rPr>
          <w:lang w:val="es-CR"/>
        </w:rPr>
      </w:pPr>
      <w:r w:rsidRPr="00445CA8">
        <w:rPr>
          <w:b/>
          <w:color w:val="FF0000"/>
          <w:lang w:val="es-CR"/>
        </w:rPr>
        <w:t xml:space="preserve">IMPORTANTE: </w:t>
      </w:r>
      <w:r w:rsidRPr="00445CA8">
        <w:rPr>
          <w:lang w:val="es-CR"/>
        </w:rPr>
        <w:t xml:space="preserve">Las facturas </w:t>
      </w:r>
      <w:r w:rsidRPr="00445CA8">
        <w:rPr>
          <w:b/>
          <w:lang w:val="es-CR"/>
        </w:rPr>
        <w:t xml:space="preserve">RECHAZADAS </w:t>
      </w:r>
      <w:r w:rsidRPr="00445CA8">
        <w:rPr>
          <w:lang w:val="es-CR"/>
        </w:rPr>
        <w:t xml:space="preserve">se deben cancelar mediante una </w:t>
      </w:r>
      <w:r w:rsidRPr="00445CA8">
        <w:rPr>
          <w:b/>
          <w:lang w:val="es-CR"/>
        </w:rPr>
        <w:t>NOTA DE CRÉDITO</w:t>
      </w:r>
      <w:r w:rsidRPr="00445CA8">
        <w:rPr>
          <w:lang w:val="es-CR"/>
        </w:rPr>
        <w:t>.</w:t>
      </w:r>
    </w:p>
    <w:p w:rsidR="00841C86" w:rsidRPr="00445CA8" w:rsidRDefault="00841C86" w:rsidP="00700BD8">
      <w:pPr>
        <w:rPr>
          <w:b/>
          <w:lang w:val="es-CR"/>
        </w:rPr>
      </w:pPr>
    </w:p>
    <w:p w:rsidR="00700BD8" w:rsidRPr="00445CA8" w:rsidRDefault="00841C86" w:rsidP="00700BD8">
      <w:pPr>
        <w:rPr>
          <w:lang w:val="es-CR"/>
        </w:rPr>
      </w:pPr>
      <w:r w:rsidRPr="00445CA8">
        <w:rPr>
          <w:noProof/>
          <w:lang w:val="es-CR" w:eastAsia="es-CR"/>
        </w:rPr>
        <w:drawing>
          <wp:inline distT="0" distB="0" distL="0" distR="0" wp14:anchorId="39CC8D93" wp14:editId="6298910F">
            <wp:extent cx="5943600" cy="16167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BD8" w:rsidRPr="00445CA8" w:rsidRDefault="00700BD8" w:rsidP="00700BD8">
      <w:pPr>
        <w:rPr>
          <w:color w:val="000000" w:themeColor="text1"/>
          <w:lang w:val="es-CR"/>
        </w:rPr>
      </w:pPr>
    </w:p>
    <w:p w:rsidR="00841C86" w:rsidRPr="00445CA8" w:rsidRDefault="00841C86" w:rsidP="00700BD8">
      <w:pPr>
        <w:rPr>
          <w:color w:val="000000" w:themeColor="text1"/>
          <w:lang w:val="es-CR"/>
        </w:rPr>
      </w:pPr>
      <w:r w:rsidRPr="00445CA8">
        <w:rPr>
          <w:noProof/>
          <w:lang w:val="es-CR" w:eastAsia="es-CR"/>
        </w:rPr>
        <w:drawing>
          <wp:inline distT="0" distB="0" distL="0" distR="0" wp14:anchorId="58E86C7A" wp14:editId="60C46A9A">
            <wp:extent cx="5724525" cy="283902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2413" cy="284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24A" w:rsidRDefault="0054524A" w:rsidP="0054524A">
      <w:pPr>
        <w:rPr>
          <w:color w:val="000000" w:themeColor="text1"/>
          <w:lang w:val="es-CR"/>
        </w:rPr>
      </w:pPr>
    </w:p>
    <w:p w:rsidR="001D59A8" w:rsidRDefault="001D59A8" w:rsidP="0054524A">
      <w:pPr>
        <w:rPr>
          <w:color w:val="000000" w:themeColor="text1"/>
          <w:lang w:val="es-CR"/>
        </w:rPr>
      </w:pPr>
    </w:p>
    <w:p w:rsidR="001D59A8" w:rsidRDefault="001D59A8" w:rsidP="0054524A">
      <w:pPr>
        <w:rPr>
          <w:color w:val="000000" w:themeColor="text1"/>
          <w:lang w:val="es-CR"/>
        </w:rPr>
      </w:pPr>
    </w:p>
    <w:p w:rsidR="001D59A8" w:rsidRDefault="001D59A8" w:rsidP="0054524A">
      <w:pPr>
        <w:rPr>
          <w:color w:val="000000" w:themeColor="text1"/>
          <w:lang w:val="es-CR"/>
        </w:rPr>
      </w:pPr>
    </w:p>
    <w:p w:rsidR="00841C86" w:rsidRPr="0054524A" w:rsidRDefault="00AB79D0" w:rsidP="0054524A">
      <w:pPr>
        <w:pStyle w:val="Heading1"/>
        <w:rPr>
          <w:lang w:val="es-CR"/>
        </w:rPr>
      </w:pPr>
      <w:r w:rsidRPr="00445CA8">
        <w:rPr>
          <w:lang w:val="es-CR"/>
        </w:rPr>
        <w:t>Aceptar Comprobantes.</w:t>
      </w:r>
    </w:p>
    <w:p w:rsidR="00841C86" w:rsidRPr="00445CA8" w:rsidRDefault="00841C86" w:rsidP="00841C86">
      <w:pPr>
        <w:rPr>
          <w:lang w:val="es-CR"/>
        </w:rPr>
      </w:pPr>
      <w:r w:rsidRPr="00445CA8">
        <w:rPr>
          <w:lang w:val="es-CR"/>
        </w:rPr>
        <w:t xml:space="preserve">En el menú dar clic en la opción </w:t>
      </w:r>
      <w:r w:rsidR="00AB79D0" w:rsidRPr="00445CA8">
        <w:rPr>
          <w:b/>
          <w:lang w:val="es-CR"/>
        </w:rPr>
        <w:t>ACEPTAR COMPROBANTES</w:t>
      </w:r>
      <w:r w:rsidRPr="00445CA8">
        <w:rPr>
          <w:b/>
          <w:lang w:val="es-CR"/>
        </w:rPr>
        <w:t xml:space="preserve"> </w:t>
      </w:r>
      <w:r w:rsidRPr="00445CA8">
        <w:rPr>
          <w:lang w:val="es-CR"/>
        </w:rPr>
        <w:t xml:space="preserve">para </w:t>
      </w:r>
      <w:r w:rsidR="00AB79D0" w:rsidRPr="00445CA8">
        <w:rPr>
          <w:lang w:val="es-CR"/>
        </w:rPr>
        <w:t>realizar la aceptación de los comprobantes emitidos por sus proveedores.</w:t>
      </w:r>
    </w:p>
    <w:p w:rsidR="00AB79D0" w:rsidRPr="00445CA8" w:rsidRDefault="00AB79D0" w:rsidP="00841C86">
      <w:pPr>
        <w:rPr>
          <w:lang w:val="es-CR"/>
        </w:rPr>
      </w:pPr>
      <w:r w:rsidRPr="00445CA8">
        <w:rPr>
          <w:lang w:val="es-CR"/>
        </w:rPr>
        <w:t xml:space="preserve">Debe descargar de su correo electrónico </w:t>
      </w:r>
      <w:r w:rsidR="007C6549" w:rsidRPr="00445CA8">
        <w:rPr>
          <w:lang w:val="es-CR"/>
        </w:rPr>
        <w:t>los acuses</w:t>
      </w:r>
      <w:r w:rsidRPr="00445CA8">
        <w:rPr>
          <w:lang w:val="es-CR"/>
        </w:rPr>
        <w:t xml:space="preserve"> de recibo y arrastrarlos al cuadro marcado en la página, luego seleccionar </w:t>
      </w:r>
      <w:r w:rsidR="007C6549" w:rsidRPr="00445CA8">
        <w:rPr>
          <w:lang w:val="es-CR"/>
        </w:rPr>
        <w:t>el tipo (</w:t>
      </w:r>
      <w:r w:rsidR="007C6549" w:rsidRPr="00445CA8">
        <w:rPr>
          <w:b/>
          <w:lang w:val="es-CR"/>
        </w:rPr>
        <w:t>Aceptar</w:t>
      </w:r>
      <w:r w:rsidR="007C6549" w:rsidRPr="00445CA8">
        <w:rPr>
          <w:lang w:val="es-CR"/>
        </w:rPr>
        <w:t xml:space="preserve">, </w:t>
      </w:r>
      <w:r w:rsidR="007C6549" w:rsidRPr="00445CA8">
        <w:rPr>
          <w:b/>
          <w:lang w:val="es-CR"/>
        </w:rPr>
        <w:t>Parcialmente</w:t>
      </w:r>
      <w:r w:rsidR="007C6549" w:rsidRPr="00445CA8">
        <w:rPr>
          <w:lang w:val="es-CR"/>
        </w:rPr>
        <w:t xml:space="preserve">, </w:t>
      </w:r>
      <w:r w:rsidR="007C6549" w:rsidRPr="00445CA8">
        <w:rPr>
          <w:b/>
          <w:lang w:val="es-CR"/>
        </w:rPr>
        <w:t>Rechazar</w:t>
      </w:r>
      <w:r w:rsidR="007C6549" w:rsidRPr="00445CA8">
        <w:rPr>
          <w:lang w:val="es-CR"/>
        </w:rPr>
        <w:t>) y un detalle o descripción.</w:t>
      </w:r>
    </w:p>
    <w:p w:rsidR="007C6549" w:rsidRPr="00445CA8" w:rsidRDefault="007C6549" w:rsidP="00841C86">
      <w:pPr>
        <w:rPr>
          <w:b/>
          <w:lang w:val="es-CR"/>
        </w:rPr>
      </w:pPr>
      <w:r w:rsidRPr="00445CA8">
        <w:rPr>
          <w:lang w:val="es-CR"/>
        </w:rPr>
        <w:t xml:space="preserve">Para enviarlos dar clic en </w:t>
      </w:r>
      <w:r w:rsidRPr="00445CA8">
        <w:rPr>
          <w:b/>
          <w:lang w:val="es-CR"/>
        </w:rPr>
        <w:t>ACEPTAR.</w:t>
      </w:r>
    </w:p>
    <w:p w:rsidR="007C6549" w:rsidRPr="00445CA8" w:rsidRDefault="007C6549" w:rsidP="00841C86">
      <w:pPr>
        <w:rPr>
          <w:b/>
          <w:lang w:val="es-CR"/>
        </w:rPr>
      </w:pPr>
    </w:p>
    <w:p w:rsidR="000C2979" w:rsidRPr="00445CA8" w:rsidRDefault="007C6549" w:rsidP="007C6549">
      <w:pPr>
        <w:jc w:val="center"/>
        <w:rPr>
          <w:b/>
          <w:lang w:val="es-CR"/>
        </w:rPr>
      </w:pPr>
      <w:r w:rsidRPr="00445CA8">
        <w:rPr>
          <w:noProof/>
          <w:lang w:val="es-CR" w:eastAsia="es-CR"/>
        </w:rPr>
        <w:drawing>
          <wp:inline distT="0" distB="0" distL="0" distR="0" wp14:anchorId="5B759120" wp14:editId="3BDFA77C">
            <wp:extent cx="5047083" cy="4314825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3665" cy="432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979" w:rsidRPr="00445CA8" w:rsidRDefault="000C2979" w:rsidP="000C2979">
      <w:pPr>
        <w:rPr>
          <w:lang w:val="es-CR"/>
        </w:rPr>
      </w:pPr>
      <w:r w:rsidRPr="00445CA8">
        <w:rPr>
          <w:lang w:val="es-CR"/>
        </w:rPr>
        <w:br w:type="page"/>
      </w:r>
    </w:p>
    <w:p w:rsidR="007C6549" w:rsidRPr="00445CA8" w:rsidRDefault="007C6549" w:rsidP="007C6549">
      <w:pPr>
        <w:jc w:val="center"/>
        <w:rPr>
          <w:b/>
          <w:lang w:val="es-CR"/>
        </w:rPr>
      </w:pPr>
    </w:p>
    <w:p w:rsidR="000C2979" w:rsidRPr="00445CA8" w:rsidRDefault="000C2979" w:rsidP="007C6549">
      <w:pPr>
        <w:jc w:val="center"/>
        <w:rPr>
          <w:b/>
          <w:lang w:val="es-CR"/>
        </w:rPr>
      </w:pPr>
    </w:p>
    <w:p w:rsidR="000C2979" w:rsidRPr="00445CA8" w:rsidRDefault="000C2979" w:rsidP="007C6549">
      <w:pPr>
        <w:jc w:val="center"/>
        <w:rPr>
          <w:b/>
          <w:lang w:val="es-CR"/>
        </w:rPr>
      </w:pPr>
    </w:p>
    <w:p w:rsidR="000C2979" w:rsidRPr="00445CA8" w:rsidRDefault="000C2979" w:rsidP="007C6549">
      <w:pPr>
        <w:jc w:val="center"/>
        <w:rPr>
          <w:b/>
          <w:lang w:val="es-CR"/>
        </w:rPr>
      </w:pPr>
    </w:p>
    <w:p w:rsidR="000C2979" w:rsidRPr="00445CA8" w:rsidRDefault="000C2979" w:rsidP="007C6549">
      <w:pPr>
        <w:jc w:val="center"/>
        <w:rPr>
          <w:b/>
          <w:lang w:val="es-CR"/>
        </w:rPr>
      </w:pPr>
    </w:p>
    <w:p w:rsidR="000C2979" w:rsidRPr="00445CA8" w:rsidRDefault="000C2979" w:rsidP="007C6549">
      <w:pPr>
        <w:jc w:val="center"/>
        <w:rPr>
          <w:b/>
          <w:lang w:val="es-CR"/>
        </w:rPr>
      </w:pPr>
    </w:p>
    <w:p w:rsidR="000C2979" w:rsidRPr="00445CA8" w:rsidRDefault="000C2979" w:rsidP="000C2979">
      <w:pPr>
        <w:rPr>
          <w:b/>
          <w:lang w:val="es-CR"/>
        </w:rPr>
      </w:pPr>
      <w:r w:rsidRPr="00445CA8">
        <w:rPr>
          <w:b/>
          <w:lang w:val="es-CR"/>
        </w:rPr>
        <w:t>Estos son los pasos básicos para el manejo del sistema de facturación electrónica, estaremos informando de las nuevas funciones que preparamos para nuestros clientes.</w:t>
      </w:r>
    </w:p>
    <w:p w:rsidR="000C2979" w:rsidRPr="00445CA8" w:rsidRDefault="000C2979" w:rsidP="000C2979">
      <w:pPr>
        <w:rPr>
          <w:b/>
          <w:lang w:val="es-CR"/>
        </w:rPr>
      </w:pPr>
    </w:p>
    <w:p w:rsidR="000C2979" w:rsidRPr="00445CA8" w:rsidRDefault="00A81075" w:rsidP="000C2979">
      <w:pPr>
        <w:rPr>
          <w:b/>
          <w:lang w:val="es-CR"/>
        </w:rPr>
      </w:pPr>
      <w:r w:rsidRPr="00445CA8">
        <w:rPr>
          <w:b/>
          <w:lang w:val="es-CR"/>
        </w:rPr>
        <w:t>¡MUCHAS GRACIAS POR UTILIZAR NUESTROS SERVICIOS!</w:t>
      </w:r>
    </w:p>
    <w:p w:rsidR="00841C86" w:rsidRPr="00445CA8" w:rsidRDefault="00841C86" w:rsidP="00700BD8">
      <w:pPr>
        <w:rPr>
          <w:color w:val="000000" w:themeColor="text1"/>
          <w:lang w:val="es-CR"/>
        </w:rPr>
      </w:pPr>
    </w:p>
    <w:sectPr w:rsidR="00841C86" w:rsidRPr="00445CA8" w:rsidSect="00AB4981">
      <w:headerReference w:type="default" r:id="rId22"/>
      <w:footerReference w:type="default" r:id="rId23"/>
      <w:pgSz w:w="12240" w:h="15840" w:code="1"/>
      <w:pgMar w:top="11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2A5E" w:rsidRDefault="00E82A5E">
      <w:pPr>
        <w:spacing w:after="0" w:line="240" w:lineRule="auto"/>
      </w:pPr>
      <w:r>
        <w:separator/>
      </w:r>
    </w:p>
  </w:endnote>
  <w:endnote w:type="continuationSeparator" w:id="0">
    <w:p w:rsidR="00E82A5E" w:rsidRDefault="00E82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Corbel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26D" w:rsidRDefault="00DA4A4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A7BB4">
      <w:rPr>
        <w:noProof/>
      </w:rPr>
      <w:t>10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2A5E" w:rsidRDefault="00E82A5E">
      <w:pPr>
        <w:spacing w:after="0" w:line="240" w:lineRule="auto"/>
      </w:pPr>
      <w:r>
        <w:separator/>
      </w:r>
    </w:p>
  </w:footnote>
  <w:footnote w:type="continuationSeparator" w:id="0">
    <w:p w:rsidR="00E82A5E" w:rsidRDefault="00E82A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6A5" w:rsidRDefault="00EF36A5">
    <w:pPr>
      <w:pStyle w:val="Header"/>
    </w:pPr>
    <w:r>
      <w:rPr>
        <w:noProof/>
        <w:color w:val="auto"/>
        <w:lang w:val="es-CR" w:eastAsia="es-CR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298CD56" wp14:editId="3B0A1843">
              <wp:simplePos x="0" y="0"/>
              <mc:AlternateContent>
                <mc:Choice Requires="wp14">
                  <wp:positionH relativeFrom="page">
                    <wp14:pctPosHOffset>-3800</wp14:pctPosHOffset>
                  </wp:positionH>
                </mc:Choice>
                <mc:Fallback>
                  <wp:positionH relativeFrom="page">
                    <wp:posOffset>-295275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-1200</wp14:pctPosVOffset>
                  </wp:positionV>
                </mc:Choice>
                <mc:Fallback>
                  <wp:positionV relativeFrom="page">
                    <wp:posOffset>-120650</wp:posOffset>
                  </wp:positionV>
                </mc:Fallback>
              </mc:AlternateContent>
              <wp:extent cx="9719945" cy="10297795"/>
              <wp:effectExtent l="19050" t="0" r="90805" b="6350"/>
              <wp:wrapNone/>
              <wp:docPr id="6" name="Group 6" descr="decorative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19945" cy="10297795"/>
                        <a:chOff x="0" y="0"/>
                        <a:chExt cx="9716770" cy="10298367"/>
                      </a:xfrm>
                    </wpg:grpSpPr>
                    <wps:wsp>
                      <wps:cNvPr id="9" name="Freeform: Shape 9">
                        <a:extLst/>
                      </wps:cNvPr>
                      <wps:cNvSpPr/>
                      <wps:spPr>
                        <a:xfrm>
                          <a:off x="281940" y="0"/>
                          <a:ext cx="7851390" cy="2019169"/>
                        </a:xfrm>
                        <a:custGeom>
                          <a:avLst/>
                          <a:gdLst>
                            <a:gd name="connsiteX0" fmla="*/ 5640 w 5350933"/>
                            <a:gd name="connsiteY0" fmla="*/ 5640 h 1388533"/>
                            <a:gd name="connsiteX1" fmla="*/ 5345567 w 5350933"/>
                            <a:gd name="connsiteY1" fmla="*/ 5640 h 1388533"/>
                            <a:gd name="connsiteX2" fmla="*/ 5345567 w 5350933"/>
                            <a:gd name="connsiteY2" fmla="*/ 1384014 h 1388533"/>
                            <a:gd name="connsiteX3" fmla="*/ 5640 w 5350933"/>
                            <a:gd name="connsiteY3" fmla="*/ 1384014 h 13885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50933" h="1388533">
                              <a:moveTo>
                                <a:pt x="5640" y="5640"/>
                              </a:moveTo>
                              <a:lnTo>
                                <a:pt x="5345567" y="5640"/>
                              </a:lnTo>
                              <a:lnTo>
                                <a:pt x="5345567" y="1384014"/>
                              </a:lnTo>
                              <a:lnTo>
                                <a:pt x="5640" y="138401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Freeform: Shape 10">
                        <a:extLst/>
                      </wps:cNvPr>
                      <wps:cNvSpPr/>
                      <wps:spPr>
                        <a:xfrm>
                          <a:off x="155448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: Shape 19">
                        <a:extLst/>
                      </wps:cNvPr>
                      <wps:cNvSpPr/>
                      <wps:spPr>
                        <a:xfrm>
                          <a:off x="74676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Freeform: Shape 20">
                        <a:extLst/>
                      </wps:cNvPr>
                      <wps:cNvSpPr/>
                      <wps:spPr>
                        <a:xfrm>
                          <a:off x="297180" y="9326880"/>
                          <a:ext cx="7839320" cy="971487"/>
                        </a:xfrm>
                        <a:custGeom>
                          <a:avLst/>
                          <a:gdLst>
                            <a:gd name="connsiteX0" fmla="*/ 5640 w 5342466"/>
                            <a:gd name="connsiteY0" fmla="*/ 5640 h 1041399"/>
                            <a:gd name="connsiteX1" fmla="*/ 5339640 w 5342466"/>
                            <a:gd name="connsiteY1" fmla="*/ 5640 h 1041399"/>
                            <a:gd name="connsiteX2" fmla="*/ 5339640 w 5342466"/>
                            <a:gd name="connsiteY2" fmla="*/ 1036880 h 1041399"/>
                            <a:gd name="connsiteX3" fmla="*/ 5640 w 5342466"/>
                            <a:gd name="connsiteY3" fmla="*/ 1036880 h 10413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42466" h="1041399">
                              <a:moveTo>
                                <a:pt x="5640" y="5640"/>
                              </a:moveTo>
                              <a:lnTo>
                                <a:pt x="5339640" y="5640"/>
                              </a:lnTo>
                              <a:lnTo>
                                <a:pt x="5339640" y="1036880"/>
                              </a:lnTo>
                              <a:lnTo>
                                <a:pt x="5640" y="103688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Freeform: Shape 21">
                        <a:extLst/>
                      </wps:cNvPr>
                      <wps:cNvSpPr/>
                      <wps:spPr>
                        <a:xfrm>
                          <a:off x="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Straight Connector 22"/>
                      <wps:cNvCnPr/>
                      <wps:spPr>
                        <a:xfrm>
                          <a:off x="762000" y="838200"/>
                          <a:ext cx="0" cy="832290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page">
                <wp14:pctWidth>125300</wp14:pctWidth>
              </wp14:sizeRelH>
              <wp14:sizeRelV relativeFrom="page">
                <wp14:pctHeight>102400</wp14:pctHeight>
              </wp14:sizeRelV>
            </wp:anchor>
          </w:drawing>
        </mc:Choice>
        <mc:Fallback>
          <w:pict>
            <v:group w14:anchorId="38DEC1F7" id="Group 6" o:spid="_x0000_s1026" alt="decorative element" style="position:absolute;margin-left:0;margin-top:0;width:765.35pt;height:810.85pt;z-index:-251655168;mso-width-percent:1253;mso-height-percent:1024;mso-left-percent:-38;mso-top-percent:-12;mso-position-horizontal-relative:page;mso-position-vertical-relative:page;mso-width-percent:1253;mso-height-percent:1024;mso-left-percent:-38;mso-top-percent:-12" coordsize="97167,102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">
              <v:shape id="Freeform: Shape 9" o:spid="_x0000_s1027" style="position:absolute;left:2819;width:78514;height:20191;visibility:visible;mso-wrap-style:square;v-text-anchor:middle" coordsize="5350933,1388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" path="m5640,5640r5339927,l5345567,1384014r-5339927,l5640,5640xe" fillcolor="#2f3342 [3206]" stroked="f" strokeweight=".235mm">
                <v:stroke joinstyle="miter"/>
                <v:path arrowok="t" o:connecttype="custom" o:connectlocs="8276,8202;7843517,8202;7843517,2012598;8276,2012598" o:connectangles="0,0,0,0"/>
              </v:shape>
              <v:shape id="Freeform: Shape 10" o:spid="_x0000_s1028" style="position:absolute;left:15544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" path="m5339927,915247r-1551940,c3787987,915247,3374067,956949,3327400,435187r,41702c3327400,236435,3132667,,2892213,l238760,c150707,,68580,26247,,71120l,6018954r5339927,l5339927,915247xe" fillcolor="#e7e6e6 [321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19" o:spid="_x0000_s1029" style="position:absolute;left:7467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" path="m5339927,915247r-1551940,c3787987,915247,3374067,956949,3327400,435187r,41702c3327400,236435,3132667,,2892213,l238760,c150707,,68580,26247,,71120l,6018954r5339927,l5339927,915247xe" fillcolor="#c0f400 [320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20" o:spid="_x0000_s1030" style="position:absolute;left:2971;top:93268;width:78394;height:9715;visibility:visible;mso-wrap-style:square;v-text-anchor:middle" coordsize="5342466,1041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" path="m5640,5640r5334000,l5339640,1036880r-5334000,l5640,5640xe" fillcolor="#2f3342 [3206]" stroked="f" strokeweight=".235mm">
                <v:stroke joinstyle="miter"/>
                <v:path arrowok="t" o:connecttype="custom" o:connectlocs="8276,5261;7835173,5261;7835173,967271;8276,967271" o:connectangles="0,0,0,0"/>
              </v:shape>
              <v:shape id="Freeform: Shape 21" o:spid="_x0000_s1031" style="position:absolute;top:5638;width:81622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" path="m5339927,915247r-1551940,c3787987,915247,3374067,956949,3327400,435187r,41702c3327400,236435,3132667,,2892213,l238760,c150707,,68580,26247,,71120l,6018954r5339927,l5339927,915247xe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line id="Straight Connector 22" o:spid="_x0000_s1032" style="position:absolute;visibility:visible;mso-wrap-style:square" from="7620,8382" to="7620,91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" strokecolor="#c0f400 [3204]" strokeweight="3pt">
                <v:stroke joinstyle="miter"/>
              </v:lin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1F8159A4"/>
    <w:multiLevelType w:val="hybridMultilevel"/>
    <w:tmpl w:val="AD24D21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02198"/>
    <w:multiLevelType w:val="hybridMultilevel"/>
    <w:tmpl w:val="0EAA025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BBE"/>
    <w:rsid w:val="0001495E"/>
    <w:rsid w:val="0001626D"/>
    <w:rsid w:val="000315D0"/>
    <w:rsid w:val="00035454"/>
    <w:rsid w:val="000C2979"/>
    <w:rsid w:val="001D59A8"/>
    <w:rsid w:val="001F1328"/>
    <w:rsid w:val="00231049"/>
    <w:rsid w:val="002B1332"/>
    <w:rsid w:val="002E0B9C"/>
    <w:rsid w:val="002E6287"/>
    <w:rsid w:val="002F299D"/>
    <w:rsid w:val="002F76C1"/>
    <w:rsid w:val="00303AE1"/>
    <w:rsid w:val="00305932"/>
    <w:rsid w:val="003942C5"/>
    <w:rsid w:val="003949BD"/>
    <w:rsid w:val="00445CA8"/>
    <w:rsid w:val="004506DF"/>
    <w:rsid w:val="004D61A7"/>
    <w:rsid w:val="004E67AC"/>
    <w:rsid w:val="0050553E"/>
    <w:rsid w:val="00523B22"/>
    <w:rsid w:val="00524B92"/>
    <w:rsid w:val="0054524A"/>
    <w:rsid w:val="00560F76"/>
    <w:rsid w:val="00591FFE"/>
    <w:rsid w:val="005C4EDF"/>
    <w:rsid w:val="005E6BBE"/>
    <w:rsid w:val="006277A4"/>
    <w:rsid w:val="00634C02"/>
    <w:rsid w:val="006638C9"/>
    <w:rsid w:val="006B7784"/>
    <w:rsid w:val="006F16F0"/>
    <w:rsid w:val="00700BD8"/>
    <w:rsid w:val="00724D01"/>
    <w:rsid w:val="007520BE"/>
    <w:rsid w:val="007561E7"/>
    <w:rsid w:val="00761CCB"/>
    <w:rsid w:val="007C456C"/>
    <w:rsid w:val="007C6549"/>
    <w:rsid w:val="00841C86"/>
    <w:rsid w:val="00891B95"/>
    <w:rsid w:val="009066EC"/>
    <w:rsid w:val="009572FA"/>
    <w:rsid w:val="009651C4"/>
    <w:rsid w:val="009C028F"/>
    <w:rsid w:val="009C1845"/>
    <w:rsid w:val="00A448C1"/>
    <w:rsid w:val="00A63694"/>
    <w:rsid w:val="00A81075"/>
    <w:rsid w:val="00A83F5F"/>
    <w:rsid w:val="00AA7AA0"/>
    <w:rsid w:val="00AB4981"/>
    <w:rsid w:val="00AB79D0"/>
    <w:rsid w:val="00AD20E5"/>
    <w:rsid w:val="00B0110E"/>
    <w:rsid w:val="00B43495"/>
    <w:rsid w:val="00B53BA3"/>
    <w:rsid w:val="00B70211"/>
    <w:rsid w:val="00B81E58"/>
    <w:rsid w:val="00B900DA"/>
    <w:rsid w:val="00BD58D8"/>
    <w:rsid w:val="00C23841"/>
    <w:rsid w:val="00C23B60"/>
    <w:rsid w:val="00C2708D"/>
    <w:rsid w:val="00C61BAA"/>
    <w:rsid w:val="00C774B0"/>
    <w:rsid w:val="00CA6B4F"/>
    <w:rsid w:val="00D15975"/>
    <w:rsid w:val="00D21B89"/>
    <w:rsid w:val="00D664F5"/>
    <w:rsid w:val="00D66A3E"/>
    <w:rsid w:val="00D74923"/>
    <w:rsid w:val="00DA0DEE"/>
    <w:rsid w:val="00DA4A43"/>
    <w:rsid w:val="00DA5BEB"/>
    <w:rsid w:val="00DE395C"/>
    <w:rsid w:val="00DF3CE3"/>
    <w:rsid w:val="00E01CC7"/>
    <w:rsid w:val="00E1053C"/>
    <w:rsid w:val="00E2411A"/>
    <w:rsid w:val="00E37225"/>
    <w:rsid w:val="00E51439"/>
    <w:rsid w:val="00E82A5E"/>
    <w:rsid w:val="00EA7BB4"/>
    <w:rsid w:val="00EF36A5"/>
    <w:rsid w:val="00F11CC2"/>
    <w:rsid w:val="00F17DD7"/>
    <w:rsid w:val="00F61C0A"/>
    <w:rsid w:val="00F638DC"/>
    <w:rsid w:val="00F8255A"/>
    <w:rsid w:val="00FD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499CA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395C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AB4981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C0F4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AB4981"/>
    <w:pPr>
      <w:spacing w:after="480"/>
      <w:contextualSpacing/>
    </w:pPr>
    <w:rPr>
      <w:rFonts w:asciiTheme="majorHAnsi" w:hAnsiTheme="majorHAnsi"/>
      <w:b/>
      <w:caps/>
      <w:color w:val="auto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AB4981"/>
    <w:rPr>
      <w:rFonts w:asciiTheme="majorHAnsi" w:hAnsiTheme="majorHAnsi"/>
      <w:b/>
      <w:caps/>
      <w:color w:val="auto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AB4981"/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DE395C"/>
    <w:rPr>
      <w:rFonts w:asciiTheme="majorHAnsi" w:eastAsiaTheme="majorEastAsia" w:hAnsiTheme="majorHAnsi" w:cstheme="majorBidi"/>
      <w:color w:val="C0F400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qFormat/>
    <w:pPr>
      <w:spacing w:after="0" w:line="240" w:lineRule="auto"/>
      <w:jc w:val="right"/>
    </w:pPr>
    <w:rPr>
      <w:color w:val="C0F400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E395C"/>
    <w:rPr>
      <w:color w:val="C0F400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CA6B4F"/>
    <w:pPr>
      <w:numPr>
        <w:numId w:val="3"/>
      </w:numPr>
      <w:spacing w:before="100" w:after="100" w:line="240" w:lineRule="auto"/>
      <w:contextualSpacing/>
    </w:pPr>
    <w:rPr>
      <w:color w:val="auto"/>
      <w:sz w:val="22"/>
      <w:szCs w:val="21"/>
    </w:rPr>
  </w:style>
  <w:style w:type="paragraph" w:styleId="Header">
    <w:name w:val="header"/>
    <w:basedOn w:val="Normal"/>
    <w:link w:val="HeaderCh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395C"/>
    <w:rPr>
      <w:sz w:val="24"/>
      <w:szCs w:val="20"/>
    </w:rPr>
  </w:style>
  <w:style w:type="paragraph" w:customStyle="1" w:styleId="Details">
    <w:name w:val="Details"/>
    <w:basedOn w:val="Normal"/>
    <w:qFormat/>
    <w:rsid w:val="00AB4981"/>
    <w:pPr>
      <w:spacing w:after="360"/>
      <w:contextualSpacing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AB4981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9572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72FA"/>
    <w:rPr>
      <w:color w:val="05D74D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Facturaelectronica.storylabscr.com" TargetMode="External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Educational%20meeting%20minutes.dotx" TargetMode="External"/></Relationships>
</file>

<file path=word/theme/theme1.xml><?xml version="1.0" encoding="utf-8"?>
<a:theme xmlns:a="http://schemas.openxmlformats.org/drawingml/2006/main" name="Office Theme">
  <a:themeElements>
    <a:clrScheme name="Custom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F400"/>
      </a:accent1>
      <a:accent2>
        <a:srgbClr val="05D74D"/>
      </a:accent2>
      <a:accent3>
        <a:srgbClr val="2F3342"/>
      </a:accent3>
      <a:accent4>
        <a:srgbClr val="038B30"/>
      </a:accent4>
      <a:accent5>
        <a:srgbClr val="05EE55"/>
      </a:accent5>
      <a:accent6>
        <a:srgbClr val="70AD47"/>
      </a:accent6>
      <a:hlink>
        <a:srgbClr val="05D74D"/>
      </a:hlink>
      <a:folHlink>
        <a:srgbClr val="C0F40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72B24-5D78-4DEB-8725-EDF5FACF92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0720A5-A701-454D-9593-62981AB0CE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27CD860-5794-4071-AC81-C1DA91960AF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D6B0F15D-A4E3-4A50-B0B8-0410A6A6F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Educational meeting minutes.dotx</Template>
  <TotalTime>0</TotalTime>
  <Pages>12</Pages>
  <Words>900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2019-01-31T01:57:00Z</dcterms:created>
  <dcterms:modified xsi:type="dcterms:W3CDTF">2019-01-31T04:56:00Z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